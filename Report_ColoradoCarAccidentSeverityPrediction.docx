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4FB2B" w14:textId="5971DAE2" w:rsidR="00B46725" w:rsidRPr="00372461" w:rsidRDefault="00DD61E6" w:rsidP="00B46725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Colorado </w:t>
      </w:r>
      <w:r w:rsidR="00372461" w:rsidRPr="00372461">
        <w:rPr>
          <w:sz w:val="48"/>
          <w:szCs w:val="48"/>
        </w:rPr>
        <w:t>Car Accident Severity Prediction</w:t>
      </w:r>
    </w:p>
    <w:p w14:paraId="15846E8D" w14:textId="77777777" w:rsidR="00B46725" w:rsidRDefault="00B46725" w:rsidP="00B46725">
      <w:pPr>
        <w:pStyle w:val="ContactHeading"/>
      </w:pPr>
      <w:r>
        <w:t>By</w:t>
      </w:r>
    </w:p>
    <w:p w14:paraId="1491C71B" w14:textId="1724D843" w:rsidR="00B46725" w:rsidRDefault="00372461" w:rsidP="00B46725">
      <w:pPr>
        <w:pStyle w:val="ContactInfo"/>
      </w:pPr>
      <w:r>
        <w:t>Joanna Johnson</w:t>
      </w:r>
    </w:p>
    <w:p w14:paraId="37900CE8" w14:textId="3BB9FA4B" w:rsidR="003C1E78" w:rsidRDefault="00372461" w:rsidP="003C1E78">
      <w:pPr>
        <w:pStyle w:val="ContactInfo"/>
      </w:pPr>
      <w:r>
        <w:t>Applied Data Science Capstone</w:t>
      </w:r>
    </w:p>
    <w:p w14:paraId="2C4BFFAB" w14:textId="579435B5" w:rsidR="003C1E78" w:rsidRDefault="00372461" w:rsidP="003C1E78">
      <w:pPr>
        <w:pStyle w:val="ContactInfo"/>
        <w:rPr>
          <w:sz w:val="18"/>
          <w:szCs w:val="18"/>
        </w:rPr>
      </w:pPr>
      <w:r w:rsidRPr="00372461">
        <w:rPr>
          <w:sz w:val="18"/>
          <w:szCs w:val="18"/>
        </w:rPr>
        <w:t>Course 9 of IBM Data Science Professional Certificate</w:t>
      </w:r>
    </w:p>
    <w:p w14:paraId="3C8E7964" w14:textId="77777777" w:rsidR="00144CFA" w:rsidRDefault="00144CFA">
      <w:pPr>
        <w:rPr>
          <w:sz w:val="18"/>
          <w:szCs w:val="1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</w:rPr>
        <w:id w:val="415750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DA10E1" w14:textId="00DBD415" w:rsidR="00144CFA" w:rsidRDefault="00144CFA">
          <w:pPr>
            <w:pStyle w:val="TOCHeading"/>
          </w:pPr>
          <w:r>
            <w:t>Table of Contents</w:t>
          </w:r>
        </w:p>
        <w:p w14:paraId="0F8EF47E" w14:textId="3A22C8C3" w:rsidR="00FB6B51" w:rsidRDefault="00144CF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773923" w:history="1">
            <w:r w:rsidR="00FB6B51" w:rsidRPr="00111BAE">
              <w:rPr>
                <w:rStyle w:val="Hyperlink"/>
                <w:noProof/>
              </w:rPr>
              <w:t>Introduction / business problem</w:t>
            </w:r>
            <w:r w:rsidR="00FB6B51">
              <w:rPr>
                <w:noProof/>
                <w:webHidden/>
              </w:rPr>
              <w:tab/>
            </w:r>
            <w:r w:rsidR="00FB6B51">
              <w:rPr>
                <w:noProof/>
                <w:webHidden/>
              </w:rPr>
              <w:fldChar w:fldCharType="begin"/>
            </w:r>
            <w:r w:rsidR="00FB6B51">
              <w:rPr>
                <w:noProof/>
                <w:webHidden/>
              </w:rPr>
              <w:instrText xml:space="preserve"> PAGEREF _Toc53773923 \h </w:instrText>
            </w:r>
            <w:r w:rsidR="00FB6B51">
              <w:rPr>
                <w:noProof/>
                <w:webHidden/>
              </w:rPr>
            </w:r>
            <w:r w:rsidR="00FB6B51">
              <w:rPr>
                <w:noProof/>
                <w:webHidden/>
              </w:rPr>
              <w:fldChar w:fldCharType="separate"/>
            </w:r>
            <w:r w:rsidR="00FB6B51">
              <w:rPr>
                <w:noProof/>
                <w:webHidden/>
              </w:rPr>
              <w:t>2</w:t>
            </w:r>
            <w:r w:rsidR="00FB6B51">
              <w:rPr>
                <w:noProof/>
                <w:webHidden/>
              </w:rPr>
              <w:fldChar w:fldCharType="end"/>
            </w:r>
          </w:hyperlink>
        </w:p>
        <w:p w14:paraId="7A464AC7" w14:textId="77C30A03" w:rsidR="00FB6B51" w:rsidRDefault="00FB6B5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3924" w:history="1">
            <w:r w:rsidRPr="00111BAE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FBFA8" w14:textId="4F1F32AF" w:rsidR="00FB6B51" w:rsidRDefault="00FB6B51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3925" w:history="1">
            <w:r w:rsidRPr="00111BAE">
              <w:rPr>
                <w:rStyle w:val="Hyperlink"/>
                <w:noProof/>
              </w:rPr>
              <w:t>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8A89" w14:textId="7670AC31" w:rsidR="00FB6B51" w:rsidRDefault="00FB6B51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3926" w:history="1">
            <w:r w:rsidRPr="00111BAE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A95F" w14:textId="0E312BA0" w:rsidR="00FB6B51" w:rsidRDefault="00FB6B5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3927" w:history="1">
            <w:r w:rsidRPr="00111BAE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883E" w14:textId="343F68B9" w:rsidR="00FB6B51" w:rsidRDefault="00FB6B51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3928" w:history="1">
            <w:r w:rsidRPr="00111BAE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671F" w14:textId="1F50E1F5" w:rsidR="00FB6B51" w:rsidRDefault="00FB6B51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3929" w:history="1">
            <w:r w:rsidRPr="00111BAE">
              <w:rPr>
                <w:rStyle w:val="Hyperlink"/>
                <w:noProof/>
              </w:rPr>
              <w:t>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CFDBB" w14:textId="100193DA" w:rsidR="00FB6B51" w:rsidRDefault="00FB6B51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3930" w:history="1">
            <w:r w:rsidRPr="00111BAE">
              <w:rPr>
                <w:rStyle w:val="Hyperlink"/>
                <w:noProof/>
              </w:rPr>
              <w:t>Classification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D73D" w14:textId="5E20B2C5" w:rsidR="00FB6B51" w:rsidRDefault="00FB6B5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3931" w:history="1">
            <w:r w:rsidRPr="00111BAE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3ECA4" w14:textId="16442A6D" w:rsidR="00FB6B51" w:rsidRDefault="00FB6B5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3932" w:history="1">
            <w:r w:rsidRPr="00111BAE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A333C" w14:textId="3BDE8D19" w:rsidR="00FB6B51" w:rsidRDefault="00FB6B5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3933" w:history="1">
            <w:r w:rsidRPr="00111BA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C4E9B" w14:textId="7F735B67" w:rsidR="00FB6B51" w:rsidRDefault="00FB6B5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3773934" w:history="1">
            <w:r w:rsidRPr="00111BAE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_Toc53773934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3B70" w14:textId="12C04091" w:rsidR="00144CFA" w:rsidRDefault="00144CFA">
          <w:r>
            <w:rPr>
              <w:b/>
              <w:bCs/>
              <w:noProof/>
            </w:rPr>
            <w:fldChar w:fldCharType="end"/>
          </w:r>
        </w:p>
      </w:sdtContent>
    </w:sdt>
    <w:p w14:paraId="7620F947" w14:textId="77777777" w:rsidR="00F855DD" w:rsidRDefault="00F855DD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A9BFF5C" w14:textId="485DA328" w:rsidR="002D6D73" w:rsidRDefault="00A67F0B">
      <w:pPr>
        <w:pStyle w:val="Heading1"/>
      </w:pPr>
      <w:bookmarkStart w:id="0" w:name="_Toc53773923"/>
      <w:r>
        <w:lastRenderedPageBreak/>
        <w:t>Introduction / business problem</w:t>
      </w:r>
      <w:bookmarkEnd w:id="0"/>
    </w:p>
    <w:p w14:paraId="3A375493" w14:textId="45890C7A" w:rsidR="000B20EC" w:rsidRDefault="006A4567" w:rsidP="00122300">
      <w:r>
        <w:t>Here’s the scenario, y</w:t>
      </w:r>
      <w:r w:rsidR="00C33999">
        <w:t xml:space="preserve">ou are driving to work. It’s cloudy and windy, the roads are wet and slushy from last night’s snow. Traffic is slow as expected </w:t>
      </w:r>
      <w:r w:rsidR="009A4765">
        <w:t xml:space="preserve">but it’s not too bad </w:t>
      </w:r>
      <w:r w:rsidR="00C33999">
        <w:t>(you already left home earlier anticipating slow traffic), until you get on the highway. Long lines of cars barely moving</w:t>
      </w:r>
      <w:r w:rsidR="00092510">
        <w:t>, police cars and ambulances passing by. You turn on the radio, there’s a</w:t>
      </w:r>
      <w:r w:rsidR="000B20EC">
        <w:t>n</w:t>
      </w:r>
      <w:r w:rsidR="00092510">
        <w:t xml:space="preserve"> accident happening about 10 miles ahead of you. Now your navigation system shows the highway segments ahead of you all jammed</w:t>
      </w:r>
      <w:r w:rsidR="009A4765">
        <w:t xml:space="preserve"> and marked</w:t>
      </w:r>
      <w:r w:rsidR="00092510">
        <w:t xml:space="preserve"> in dark red. You are wondering if you should </w:t>
      </w:r>
      <w:r w:rsidR="009A4765">
        <w:t>get off</w:t>
      </w:r>
      <w:r w:rsidR="00092510">
        <w:t xml:space="preserve"> the highway at next exit to take an alternative route (longer way to work, </w:t>
      </w:r>
      <w:r w:rsidR="000B20EC">
        <w:t>it usually takes more time, but probably faster than the jammed highway now)</w:t>
      </w:r>
      <w:r w:rsidR="00B9165B">
        <w:t>. B</w:t>
      </w:r>
      <w:r w:rsidR="000B20EC">
        <w:t>ut what if the accident ahead of you is not that bad after all and will be cleared soon?</w:t>
      </w:r>
      <w:r w:rsidR="00B9165B">
        <w:t xml:space="preserve"> </w:t>
      </w:r>
      <w:r w:rsidR="000B20EC">
        <w:t xml:space="preserve"> </w:t>
      </w:r>
    </w:p>
    <w:p w14:paraId="4DA06E1F" w14:textId="4005B1C9" w:rsidR="002D6D73" w:rsidRDefault="000B20EC" w:rsidP="00122300">
      <w:r>
        <w:t>Wouldn’t it be great if there’s something in place that could warn you, given the weather, road conditions and other information about the severity of the accident</w:t>
      </w:r>
      <w:r w:rsidR="00075AB5">
        <w:t xml:space="preserve">, so you can </w:t>
      </w:r>
      <w:r>
        <w:t>make a</w:t>
      </w:r>
      <w:r w:rsidR="00075AB5">
        <w:t>n informed decision?</w:t>
      </w:r>
      <w:r w:rsidR="009A4765">
        <w:t xml:space="preserve"> </w:t>
      </w:r>
    </w:p>
    <w:p w14:paraId="35823133" w14:textId="14E32AED" w:rsidR="00160617" w:rsidRDefault="00160617" w:rsidP="00122300">
      <w:r>
        <w:t>That’s exactly what I’m going to work on in this project. It will help all drivers, as well as companies who provide navigation services to make better informed decisions</w:t>
      </w:r>
      <w:r w:rsidR="00997EB2">
        <w:t xml:space="preserve"> in this situation</w:t>
      </w:r>
      <w:r w:rsidR="007079B4">
        <w:t>. Also redirect traffic from the scene of the accident to minimize its impact to the traffic.</w:t>
      </w:r>
    </w:p>
    <w:p w14:paraId="25F9D8B2" w14:textId="6065C439" w:rsidR="00F32DCE" w:rsidRDefault="00F32DCE">
      <w:r>
        <w:br w:type="page"/>
      </w:r>
    </w:p>
    <w:p w14:paraId="2CD8C25D" w14:textId="488D1A77" w:rsidR="00F32DCE" w:rsidRDefault="00F32DCE" w:rsidP="00F32DCE">
      <w:pPr>
        <w:pStyle w:val="Heading1"/>
      </w:pPr>
      <w:bookmarkStart w:id="1" w:name="_Toc53773924"/>
      <w:r>
        <w:lastRenderedPageBreak/>
        <w:t>Data</w:t>
      </w:r>
      <w:bookmarkEnd w:id="1"/>
    </w:p>
    <w:p w14:paraId="3D39CBC7" w14:textId="43BBA8FA" w:rsidR="008D3373" w:rsidRDefault="008D3373" w:rsidP="001E0126">
      <w:pPr>
        <w:pStyle w:val="Heading3"/>
      </w:pPr>
      <w:bookmarkStart w:id="2" w:name="_Toc53773925"/>
      <w:r>
        <w:t>Data Source</w:t>
      </w:r>
      <w:bookmarkEnd w:id="2"/>
    </w:p>
    <w:p w14:paraId="46DD4D13" w14:textId="2B6AD9FF" w:rsidR="003E43D6" w:rsidRDefault="00DD61E6" w:rsidP="00F32DCE">
      <w:r>
        <w:t xml:space="preserve">The data I’m going to use for this project is </w:t>
      </w:r>
      <w:r w:rsidR="00E831B6">
        <w:t xml:space="preserve">called Colorado-Accidents, </w:t>
      </w:r>
      <w:r>
        <w:t>a subset of US-Accidents</w:t>
      </w:r>
      <w:r w:rsidR="00E831B6">
        <w:t xml:space="preserve"> dataset</w:t>
      </w:r>
      <w:r>
        <w:t xml:space="preserve">, </w:t>
      </w:r>
      <w:r w:rsidR="00E831B6">
        <w:t xml:space="preserve">which covers Colorado traffic events data from February 2016 to June 2020. There are </w:t>
      </w:r>
      <w:r w:rsidR="00E831B6">
        <w:rPr>
          <w:rStyle w:val="Strong"/>
        </w:rPr>
        <w:t>49,731</w:t>
      </w:r>
      <w:r w:rsidR="00E831B6">
        <w:t xml:space="preserve"> accident records in this dataset. It’s in csv format. Below is </w:t>
      </w:r>
      <w:r w:rsidR="001F2FEE">
        <w:t>the</w:t>
      </w:r>
      <w:r w:rsidR="00D4188C">
        <w:t xml:space="preserve"> </w:t>
      </w:r>
      <w:r w:rsidR="00E831B6">
        <w:t>table of attributes.</w:t>
      </w:r>
    </w:p>
    <w:tbl>
      <w:tblPr>
        <w:tblW w:w="935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433"/>
        <w:gridCol w:w="6577"/>
        <w:gridCol w:w="990"/>
      </w:tblGrid>
      <w:tr w:rsidR="00E831B6" w:rsidRPr="00E831B6" w14:paraId="487107CC" w14:textId="77777777" w:rsidTr="00241FD5">
        <w:trPr>
          <w:tblHeader/>
          <w:tblCellSpacing w:w="0" w:type="dxa"/>
        </w:trPr>
        <w:tc>
          <w:tcPr>
            <w:tcW w:w="355" w:type="dxa"/>
            <w:vAlign w:val="center"/>
            <w:hideMark/>
          </w:tcPr>
          <w:p w14:paraId="22525C8D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1433" w:type="dxa"/>
            <w:vAlign w:val="center"/>
            <w:hideMark/>
          </w:tcPr>
          <w:p w14:paraId="4CB55E85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Attribute</w:t>
            </w:r>
          </w:p>
        </w:tc>
        <w:tc>
          <w:tcPr>
            <w:tcW w:w="6577" w:type="dxa"/>
            <w:vAlign w:val="center"/>
            <w:hideMark/>
          </w:tcPr>
          <w:p w14:paraId="64F7F13A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90" w:type="dxa"/>
            <w:vAlign w:val="center"/>
            <w:hideMark/>
          </w:tcPr>
          <w:p w14:paraId="16EE20E7" w14:textId="77777777" w:rsidR="00E831B6" w:rsidRPr="00E831B6" w:rsidRDefault="00E831B6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Nullable</w:t>
            </w:r>
          </w:p>
        </w:tc>
      </w:tr>
      <w:tr w:rsidR="003236F5" w:rsidRPr="00E831B6" w14:paraId="2CA80B9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BC04945" w14:textId="45107DF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433" w:type="dxa"/>
            <w:vAlign w:val="center"/>
          </w:tcPr>
          <w:p w14:paraId="4AC7D693" w14:textId="50A9B687" w:rsidR="003236F5" w:rsidRPr="00002D48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02D48">
              <w:rPr>
                <w:sz w:val="16"/>
                <w:szCs w:val="16"/>
              </w:rPr>
              <w:t>Rush_Hour</w:t>
            </w:r>
          </w:p>
        </w:tc>
        <w:tc>
          <w:tcPr>
            <w:tcW w:w="6577" w:type="dxa"/>
            <w:vAlign w:val="center"/>
          </w:tcPr>
          <w:p w14:paraId="6F7F9EA4" w14:textId="3B0F0A5B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Indicates if the accident happens in rush hour (1-yes, 0-no). It’s derived from Start_Time. Rush hours are 6:00-10:00 and 15:00-19:00.</w:t>
            </w:r>
          </w:p>
        </w:tc>
        <w:tc>
          <w:tcPr>
            <w:tcW w:w="990" w:type="dxa"/>
            <w:vAlign w:val="center"/>
          </w:tcPr>
          <w:p w14:paraId="0DF5E03C" w14:textId="348BDBE6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72E8286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727BE6CC" w14:textId="24BCAD6B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433" w:type="dxa"/>
            <w:vAlign w:val="center"/>
          </w:tcPr>
          <w:p w14:paraId="165206EA" w14:textId="75E8CEDE" w:rsidR="003236F5" w:rsidRPr="00002D48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02D48">
              <w:rPr>
                <w:sz w:val="16"/>
                <w:szCs w:val="16"/>
              </w:rPr>
              <w:t>Duration_in_Hour</w:t>
            </w:r>
          </w:p>
        </w:tc>
        <w:tc>
          <w:tcPr>
            <w:tcW w:w="6577" w:type="dxa"/>
            <w:vAlign w:val="center"/>
          </w:tcPr>
          <w:p w14:paraId="63DFFA93" w14:textId="5D350CF6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Shows how long (in hours) the impact on traffic caused by the accident. It’s calculated as (End_Time – Start_Time)</w:t>
            </w:r>
          </w:p>
        </w:tc>
        <w:tc>
          <w:tcPr>
            <w:tcW w:w="990" w:type="dxa"/>
            <w:vAlign w:val="center"/>
          </w:tcPr>
          <w:p w14:paraId="229CC2C1" w14:textId="2DDE5B3E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C9D683B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5640260B" w14:textId="7555A90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433" w:type="dxa"/>
            <w:vAlign w:val="center"/>
          </w:tcPr>
          <w:p w14:paraId="76006848" w14:textId="2738A5D8" w:rsidR="003236F5" w:rsidRPr="00002D48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02D48">
              <w:rPr>
                <w:sz w:val="16"/>
                <w:szCs w:val="16"/>
              </w:rPr>
              <w:t>Interstate</w:t>
            </w:r>
          </w:p>
        </w:tc>
        <w:tc>
          <w:tcPr>
            <w:tcW w:w="6577" w:type="dxa"/>
            <w:vAlign w:val="center"/>
          </w:tcPr>
          <w:p w14:paraId="08AD8EC4" w14:textId="59172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Shows if the accident happens on an interstate highway (1-yes, 0-no). It’s derived from Street attribute.</w:t>
            </w:r>
          </w:p>
        </w:tc>
        <w:tc>
          <w:tcPr>
            <w:tcW w:w="990" w:type="dxa"/>
            <w:vAlign w:val="center"/>
          </w:tcPr>
          <w:p w14:paraId="054AAB61" w14:textId="2A9FEE40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264AA06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3344FAB2" w14:textId="724346F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433" w:type="dxa"/>
            <w:vAlign w:val="center"/>
            <w:hideMark/>
          </w:tcPr>
          <w:p w14:paraId="7852537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ID</w:t>
            </w:r>
          </w:p>
        </w:tc>
        <w:tc>
          <w:tcPr>
            <w:tcW w:w="6577" w:type="dxa"/>
            <w:vAlign w:val="center"/>
            <w:hideMark/>
          </w:tcPr>
          <w:p w14:paraId="09598734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This is a unique identifier of the accident record.</w:t>
            </w:r>
          </w:p>
        </w:tc>
        <w:tc>
          <w:tcPr>
            <w:tcW w:w="990" w:type="dxa"/>
            <w:vAlign w:val="center"/>
            <w:hideMark/>
          </w:tcPr>
          <w:p w14:paraId="4AA4908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31EE16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7F8832F" w14:textId="1A074E1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433" w:type="dxa"/>
            <w:vAlign w:val="center"/>
            <w:hideMark/>
          </w:tcPr>
          <w:p w14:paraId="33CD6DE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Source</w:t>
            </w:r>
          </w:p>
        </w:tc>
        <w:tc>
          <w:tcPr>
            <w:tcW w:w="6577" w:type="dxa"/>
            <w:vAlign w:val="center"/>
            <w:hideMark/>
          </w:tcPr>
          <w:p w14:paraId="6AFE09DC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Indicates source of the accident report (i.e. the API which reported the accident.).</w:t>
            </w:r>
          </w:p>
        </w:tc>
        <w:tc>
          <w:tcPr>
            <w:tcW w:w="990" w:type="dxa"/>
            <w:vAlign w:val="center"/>
            <w:hideMark/>
          </w:tcPr>
          <w:p w14:paraId="2ECD400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21DCC36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2BA0C7A" w14:textId="254AF39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433" w:type="dxa"/>
            <w:vAlign w:val="center"/>
            <w:hideMark/>
          </w:tcPr>
          <w:p w14:paraId="567D78E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TMC</w:t>
            </w:r>
          </w:p>
        </w:tc>
        <w:tc>
          <w:tcPr>
            <w:tcW w:w="6577" w:type="dxa"/>
            <w:vAlign w:val="center"/>
            <w:hideMark/>
          </w:tcPr>
          <w:p w14:paraId="2694859F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traffic accident may have a </w:t>
            </w:r>
            <w:hyperlink r:id="rId8" w:tgtFrame="_blank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 Message Channel (TMC)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code which provides more detailed description of the event.</w:t>
            </w:r>
          </w:p>
        </w:tc>
        <w:tc>
          <w:tcPr>
            <w:tcW w:w="990" w:type="dxa"/>
            <w:vAlign w:val="center"/>
            <w:hideMark/>
          </w:tcPr>
          <w:p w14:paraId="2AD6EBB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5F46BE3B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C2FE958" w14:textId="4770972A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433" w:type="dxa"/>
            <w:vAlign w:val="center"/>
            <w:hideMark/>
          </w:tcPr>
          <w:p w14:paraId="75179182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Severity</w:t>
            </w:r>
          </w:p>
        </w:tc>
        <w:tc>
          <w:tcPr>
            <w:tcW w:w="6577" w:type="dxa"/>
            <w:vAlign w:val="center"/>
            <w:hideMark/>
          </w:tcPr>
          <w:p w14:paraId="24361F71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severity of the accident, a number between 1 and 4, where 1 indicates the least impact on traffic (i.e., short delay as a result of the accident) and 4 indicates a significant impact on traffic (i.e., long delay).</w:t>
            </w:r>
          </w:p>
        </w:tc>
        <w:tc>
          <w:tcPr>
            <w:tcW w:w="990" w:type="dxa"/>
            <w:vAlign w:val="center"/>
            <w:hideMark/>
          </w:tcPr>
          <w:p w14:paraId="4B60E53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299A01AF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37FCC74F" w14:textId="45640AE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1433" w:type="dxa"/>
            <w:vAlign w:val="center"/>
            <w:hideMark/>
          </w:tcPr>
          <w:p w14:paraId="7776EE6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Start_Time</w:t>
            </w:r>
          </w:p>
        </w:tc>
        <w:tc>
          <w:tcPr>
            <w:tcW w:w="6577" w:type="dxa"/>
            <w:vAlign w:val="center"/>
            <w:hideMark/>
          </w:tcPr>
          <w:p w14:paraId="28A5A57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start time of the accident in local time zone.</w:t>
            </w:r>
          </w:p>
        </w:tc>
        <w:tc>
          <w:tcPr>
            <w:tcW w:w="990" w:type="dxa"/>
            <w:vAlign w:val="center"/>
            <w:hideMark/>
          </w:tcPr>
          <w:p w14:paraId="75C88B6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7DEABE7B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43F60D5" w14:textId="2A027E2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1433" w:type="dxa"/>
            <w:vAlign w:val="center"/>
            <w:hideMark/>
          </w:tcPr>
          <w:p w14:paraId="5E727F14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End_Time</w:t>
            </w:r>
          </w:p>
        </w:tc>
        <w:tc>
          <w:tcPr>
            <w:tcW w:w="6577" w:type="dxa"/>
            <w:vAlign w:val="center"/>
            <w:hideMark/>
          </w:tcPr>
          <w:p w14:paraId="698208D7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end time of the accident in local time zone. End time here refers to when the impact of accident on traffic flow was dismissed.</w:t>
            </w:r>
          </w:p>
        </w:tc>
        <w:tc>
          <w:tcPr>
            <w:tcW w:w="990" w:type="dxa"/>
            <w:vAlign w:val="center"/>
            <w:hideMark/>
          </w:tcPr>
          <w:p w14:paraId="3C9A137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5DE7A5F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319A8299" w14:textId="3CADA5C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1433" w:type="dxa"/>
            <w:vAlign w:val="center"/>
            <w:hideMark/>
          </w:tcPr>
          <w:p w14:paraId="0F9102A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Start_Lat</w:t>
            </w:r>
          </w:p>
        </w:tc>
        <w:tc>
          <w:tcPr>
            <w:tcW w:w="6577" w:type="dxa"/>
            <w:vAlign w:val="center"/>
            <w:hideMark/>
          </w:tcPr>
          <w:p w14:paraId="491E5BD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latitude in GPS coordinate of the start point.</w:t>
            </w:r>
          </w:p>
        </w:tc>
        <w:tc>
          <w:tcPr>
            <w:tcW w:w="990" w:type="dxa"/>
            <w:vAlign w:val="center"/>
            <w:hideMark/>
          </w:tcPr>
          <w:p w14:paraId="2CB604E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29CA261D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AD661C7" w14:textId="6CBCE149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1433" w:type="dxa"/>
            <w:vAlign w:val="center"/>
            <w:hideMark/>
          </w:tcPr>
          <w:p w14:paraId="2D71C47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Start_Lng</w:t>
            </w:r>
          </w:p>
        </w:tc>
        <w:tc>
          <w:tcPr>
            <w:tcW w:w="6577" w:type="dxa"/>
            <w:vAlign w:val="center"/>
            <w:hideMark/>
          </w:tcPr>
          <w:p w14:paraId="008BEE4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longitude in GPS coordinate of the start point.</w:t>
            </w:r>
          </w:p>
        </w:tc>
        <w:tc>
          <w:tcPr>
            <w:tcW w:w="990" w:type="dxa"/>
            <w:vAlign w:val="center"/>
            <w:hideMark/>
          </w:tcPr>
          <w:p w14:paraId="13406E0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715677C1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B24F985" w14:textId="251B973F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1433" w:type="dxa"/>
            <w:vAlign w:val="center"/>
            <w:hideMark/>
          </w:tcPr>
          <w:p w14:paraId="64853061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End_Lat</w:t>
            </w:r>
          </w:p>
        </w:tc>
        <w:tc>
          <w:tcPr>
            <w:tcW w:w="6577" w:type="dxa"/>
            <w:vAlign w:val="center"/>
            <w:hideMark/>
          </w:tcPr>
          <w:p w14:paraId="649DDF4A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latitude in GPS coordinate of the end point.</w:t>
            </w:r>
          </w:p>
        </w:tc>
        <w:tc>
          <w:tcPr>
            <w:tcW w:w="990" w:type="dxa"/>
            <w:vAlign w:val="center"/>
            <w:hideMark/>
          </w:tcPr>
          <w:p w14:paraId="178C02D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5B4D14B7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D3D0C0B" w14:textId="2E860AC1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1433" w:type="dxa"/>
            <w:vAlign w:val="center"/>
            <w:hideMark/>
          </w:tcPr>
          <w:p w14:paraId="4A03CF3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End_Lng</w:t>
            </w:r>
          </w:p>
        </w:tc>
        <w:tc>
          <w:tcPr>
            <w:tcW w:w="6577" w:type="dxa"/>
            <w:vAlign w:val="center"/>
            <w:hideMark/>
          </w:tcPr>
          <w:p w14:paraId="0F32882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longitude in GPS coordinate of the end point.</w:t>
            </w:r>
          </w:p>
        </w:tc>
        <w:tc>
          <w:tcPr>
            <w:tcW w:w="990" w:type="dxa"/>
            <w:vAlign w:val="center"/>
            <w:hideMark/>
          </w:tcPr>
          <w:p w14:paraId="209DA84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1666A7DA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37208C6B" w14:textId="675750CC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1433" w:type="dxa"/>
            <w:vAlign w:val="center"/>
            <w:hideMark/>
          </w:tcPr>
          <w:p w14:paraId="76B7B9D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Distance(mi)</w:t>
            </w:r>
          </w:p>
        </w:tc>
        <w:tc>
          <w:tcPr>
            <w:tcW w:w="6577" w:type="dxa"/>
            <w:vAlign w:val="center"/>
            <w:hideMark/>
          </w:tcPr>
          <w:p w14:paraId="01614633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The length of the road extent affected by the accident.</w:t>
            </w:r>
          </w:p>
        </w:tc>
        <w:tc>
          <w:tcPr>
            <w:tcW w:w="990" w:type="dxa"/>
            <w:vAlign w:val="center"/>
            <w:hideMark/>
          </w:tcPr>
          <w:p w14:paraId="0BCEC4F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73DC044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7B4201B0" w14:textId="1BC3954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1433" w:type="dxa"/>
            <w:vAlign w:val="center"/>
            <w:hideMark/>
          </w:tcPr>
          <w:p w14:paraId="2E47BAE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6577" w:type="dxa"/>
            <w:vAlign w:val="center"/>
            <w:hideMark/>
          </w:tcPr>
          <w:p w14:paraId="10DB139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natural language description of the accident.</w:t>
            </w:r>
          </w:p>
        </w:tc>
        <w:tc>
          <w:tcPr>
            <w:tcW w:w="990" w:type="dxa"/>
            <w:vAlign w:val="center"/>
            <w:hideMark/>
          </w:tcPr>
          <w:p w14:paraId="3F8BDE4D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4516737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5A9C8BCE" w14:textId="39427F3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1433" w:type="dxa"/>
            <w:vAlign w:val="center"/>
            <w:hideMark/>
          </w:tcPr>
          <w:p w14:paraId="42AC354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Number</w:t>
            </w:r>
          </w:p>
        </w:tc>
        <w:tc>
          <w:tcPr>
            <w:tcW w:w="6577" w:type="dxa"/>
            <w:vAlign w:val="center"/>
            <w:hideMark/>
          </w:tcPr>
          <w:p w14:paraId="6384BDA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street number in address field.</w:t>
            </w:r>
          </w:p>
        </w:tc>
        <w:tc>
          <w:tcPr>
            <w:tcW w:w="990" w:type="dxa"/>
            <w:vAlign w:val="center"/>
            <w:hideMark/>
          </w:tcPr>
          <w:p w14:paraId="766CC034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6DDC06B2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9597222" w14:textId="471814B6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1433" w:type="dxa"/>
            <w:vAlign w:val="center"/>
            <w:hideMark/>
          </w:tcPr>
          <w:p w14:paraId="477C2F2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Street</w:t>
            </w:r>
          </w:p>
        </w:tc>
        <w:tc>
          <w:tcPr>
            <w:tcW w:w="6577" w:type="dxa"/>
            <w:vAlign w:val="center"/>
            <w:hideMark/>
          </w:tcPr>
          <w:p w14:paraId="022A0334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street name in address field.</w:t>
            </w:r>
          </w:p>
        </w:tc>
        <w:tc>
          <w:tcPr>
            <w:tcW w:w="990" w:type="dxa"/>
            <w:vAlign w:val="center"/>
            <w:hideMark/>
          </w:tcPr>
          <w:p w14:paraId="20C9840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112A314F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CF9C3F1" w14:textId="01DF63E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1433" w:type="dxa"/>
            <w:vAlign w:val="center"/>
            <w:hideMark/>
          </w:tcPr>
          <w:p w14:paraId="04DEAFF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Side</w:t>
            </w:r>
          </w:p>
        </w:tc>
        <w:tc>
          <w:tcPr>
            <w:tcW w:w="6577" w:type="dxa"/>
            <w:vAlign w:val="center"/>
            <w:hideMark/>
          </w:tcPr>
          <w:p w14:paraId="6E119881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relative side of the street (Right/Left) in address field.</w:t>
            </w:r>
          </w:p>
        </w:tc>
        <w:tc>
          <w:tcPr>
            <w:tcW w:w="990" w:type="dxa"/>
            <w:vAlign w:val="center"/>
            <w:hideMark/>
          </w:tcPr>
          <w:p w14:paraId="34147DC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7E24C24D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AB25A66" w14:textId="72079FC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1433" w:type="dxa"/>
            <w:vAlign w:val="center"/>
            <w:hideMark/>
          </w:tcPr>
          <w:p w14:paraId="4742C57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City</w:t>
            </w:r>
          </w:p>
        </w:tc>
        <w:tc>
          <w:tcPr>
            <w:tcW w:w="6577" w:type="dxa"/>
            <w:vAlign w:val="center"/>
            <w:hideMark/>
          </w:tcPr>
          <w:p w14:paraId="679E0181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city in address field.</w:t>
            </w:r>
          </w:p>
        </w:tc>
        <w:tc>
          <w:tcPr>
            <w:tcW w:w="990" w:type="dxa"/>
            <w:vAlign w:val="center"/>
            <w:hideMark/>
          </w:tcPr>
          <w:p w14:paraId="33AC9033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9DC51E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33EF2A4" w14:textId="298A7F5A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1433" w:type="dxa"/>
            <w:vAlign w:val="center"/>
            <w:hideMark/>
          </w:tcPr>
          <w:p w14:paraId="00EF625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County</w:t>
            </w:r>
          </w:p>
        </w:tc>
        <w:tc>
          <w:tcPr>
            <w:tcW w:w="6577" w:type="dxa"/>
            <w:vAlign w:val="center"/>
            <w:hideMark/>
          </w:tcPr>
          <w:p w14:paraId="7A9D22A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county in address field.</w:t>
            </w:r>
          </w:p>
        </w:tc>
        <w:tc>
          <w:tcPr>
            <w:tcW w:w="990" w:type="dxa"/>
            <w:vAlign w:val="center"/>
            <w:hideMark/>
          </w:tcPr>
          <w:p w14:paraId="794792E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110C6F12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43F19F5" w14:textId="41445E4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1433" w:type="dxa"/>
            <w:vAlign w:val="center"/>
            <w:hideMark/>
          </w:tcPr>
          <w:p w14:paraId="23D39C54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State</w:t>
            </w:r>
          </w:p>
        </w:tc>
        <w:tc>
          <w:tcPr>
            <w:tcW w:w="6577" w:type="dxa"/>
            <w:vAlign w:val="center"/>
            <w:hideMark/>
          </w:tcPr>
          <w:p w14:paraId="08211192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state in address field.</w:t>
            </w:r>
          </w:p>
        </w:tc>
        <w:tc>
          <w:tcPr>
            <w:tcW w:w="990" w:type="dxa"/>
            <w:vAlign w:val="center"/>
            <w:hideMark/>
          </w:tcPr>
          <w:p w14:paraId="77ABB35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AB72850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50DC442" w14:textId="76E0FD8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1433" w:type="dxa"/>
            <w:vAlign w:val="center"/>
            <w:hideMark/>
          </w:tcPr>
          <w:p w14:paraId="1C2ECCB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Zipcode</w:t>
            </w:r>
          </w:p>
        </w:tc>
        <w:tc>
          <w:tcPr>
            <w:tcW w:w="6577" w:type="dxa"/>
            <w:vAlign w:val="center"/>
            <w:hideMark/>
          </w:tcPr>
          <w:p w14:paraId="4A70D09D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zipcode in address field.</w:t>
            </w:r>
          </w:p>
        </w:tc>
        <w:tc>
          <w:tcPr>
            <w:tcW w:w="990" w:type="dxa"/>
            <w:vAlign w:val="center"/>
            <w:hideMark/>
          </w:tcPr>
          <w:p w14:paraId="64FFF71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76E844D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F9261AC" w14:textId="306A8E3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1433" w:type="dxa"/>
            <w:vAlign w:val="center"/>
            <w:hideMark/>
          </w:tcPr>
          <w:p w14:paraId="5DB9F0C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Country</w:t>
            </w:r>
          </w:p>
        </w:tc>
        <w:tc>
          <w:tcPr>
            <w:tcW w:w="6577" w:type="dxa"/>
            <w:vAlign w:val="center"/>
            <w:hideMark/>
          </w:tcPr>
          <w:p w14:paraId="4157E94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country in address field.</w:t>
            </w:r>
          </w:p>
        </w:tc>
        <w:tc>
          <w:tcPr>
            <w:tcW w:w="990" w:type="dxa"/>
            <w:vAlign w:val="center"/>
            <w:hideMark/>
          </w:tcPr>
          <w:p w14:paraId="649D057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3AF10DF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7A5709A" w14:textId="02DF998C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1433" w:type="dxa"/>
            <w:vAlign w:val="center"/>
            <w:hideMark/>
          </w:tcPr>
          <w:p w14:paraId="30DD99E4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Timezone</w:t>
            </w:r>
          </w:p>
        </w:tc>
        <w:tc>
          <w:tcPr>
            <w:tcW w:w="6577" w:type="dxa"/>
            <w:vAlign w:val="center"/>
            <w:hideMark/>
          </w:tcPr>
          <w:p w14:paraId="4065806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timezone based on the location of the accident (eastern, central, etc.).</w:t>
            </w:r>
          </w:p>
        </w:tc>
        <w:tc>
          <w:tcPr>
            <w:tcW w:w="990" w:type="dxa"/>
            <w:vAlign w:val="center"/>
            <w:hideMark/>
          </w:tcPr>
          <w:p w14:paraId="10FC5261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6591CA37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CB23F9B" w14:textId="57124C1A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1433" w:type="dxa"/>
            <w:vAlign w:val="center"/>
            <w:hideMark/>
          </w:tcPr>
          <w:p w14:paraId="6D3F0CF3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Airport_Code</w:t>
            </w:r>
          </w:p>
        </w:tc>
        <w:tc>
          <w:tcPr>
            <w:tcW w:w="6577" w:type="dxa"/>
            <w:vAlign w:val="center"/>
            <w:hideMark/>
          </w:tcPr>
          <w:p w14:paraId="26E0B8D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Denotes an airport-based weather station which is the closest one to location of the accident.</w:t>
            </w:r>
          </w:p>
        </w:tc>
        <w:tc>
          <w:tcPr>
            <w:tcW w:w="990" w:type="dxa"/>
            <w:vAlign w:val="center"/>
            <w:hideMark/>
          </w:tcPr>
          <w:p w14:paraId="162005F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76103AA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50798FE" w14:textId="73FE5CC8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1433" w:type="dxa"/>
            <w:vAlign w:val="center"/>
            <w:hideMark/>
          </w:tcPr>
          <w:p w14:paraId="2F85092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Weather_Timestamp</w:t>
            </w:r>
          </w:p>
        </w:tc>
        <w:tc>
          <w:tcPr>
            <w:tcW w:w="6577" w:type="dxa"/>
            <w:vAlign w:val="center"/>
            <w:hideMark/>
          </w:tcPr>
          <w:p w14:paraId="1DBD4F4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time-stamp of weather observation record (in local time).</w:t>
            </w:r>
          </w:p>
        </w:tc>
        <w:tc>
          <w:tcPr>
            <w:tcW w:w="990" w:type="dxa"/>
            <w:vAlign w:val="center"/>
            <w:hideMark/>
          </w:tcPr>
          <w:p w14:paraId="0297010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B9C52D3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7A6AD80" w14:textId="003A659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lastRenderedPageBreak/>
              <w:t>27</w:t>
            </w:r>
          </w:p>
        </w:tc>
        <w:tc>
          <w:tcPr>
            <w:tcW w:w="1433" w:type="dxa"/>
            <w:vAlign w:val="center"/>
            <w:hideMark/>
          </w:tcPr>
          <w:p w14:paraId="005AE51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Temperature(F)</w:t>
            </w:r>
          </w:p>
        </w:tc>
        <w:tc>
          <w:tcPr>
            <w:tcW w:w="6577" w:type="dxa"/>
            <w:vAlign w:val="center"/>
            <w:hideMark/>
          </w:tcPr>
          <w:p w14:paraId="3A1351D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temperature (in Fahrenheit).</w:t>
            </w:r>
          </w:p>
        </w:tc>
        <w:tc>
          <w:tcPr>
            <w:tcW w:w="990" w:type="dxa"/>
            <w:vAlign w:val="center"/>
            <w:hideMark/>
          </w:tcPr>
          <w:p w14:paraId="123663B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469F43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7223F58" w14:textId="5B58DC60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1433" w:type="dxa"/>
            <w:vAlign w:val="center"/>
            <w:hideMark/>
          </w:tcPr>
          <w:p w14:paraId="07E4F2E1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Wind_Chill(F)</w:t>
            </w:r>
          </w:p>
        </w:tc>
        <w:tc>
          <w:tcPr>
            <w:tcW w:w="6577" w:type="dxa"/>
            <w:vAlign w:val="center"/>
            <w:hideMark/>
          </w:tcPr>
          <w:p w14:paraId="7546686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wind chill (in Fahrenheit).</w:t>
            </w:r>
          </w:p>
        </w:tc>
        <w:tc>
          <w:tcPr>
            <w:tcW w:w="990" w:type="dxa"/>
            <w:vAlign w:val="center"/>
            <w:hideMark/>
          </w:tcPr>
          <w:p w14:paraId="291FCF8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37FA960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FCAD153" w14:textId="7B0B2C6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1433" w:type="dxa"/>
            <w:vAlign w:val="center"/>
            <w:hideMark/>
          </w:tcPr>
          <w:p w14:paraId="12CD33D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Humidity(%)</w:t>
            </w:r>
          </w:p>
        </w:tc>
        <w:tc>
          <w:tcPr>
            <w:tcW w:w="6577" w:type="dxa"/>
            <w:vAlign w:val="center"/>
            <w:hideMark/>
          </w:tcPr>
          <w:p w14:paraId="654AC56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humidity (in percentage).</w:t>
            </w:r>
          </w:p>
        </w:tc>
        <w:tc>
          <w:tcPr>
            <w:tcW w:w="990" w:type="dxa"/>
            <w:vAlign w:val="center"/>
            <w:hideMark/>
          </w:tcPr>
          <w:p w14:paraId="0082E0E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12CE5A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35B1092" w14:textId="76B2AE3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1433" w:type="dxa"/>
            <w:vAlign w:val="center"/>
            <w:hideMark/>
          </w:tcPr>
          <w:p w14:paraId="7797778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Pressure(in)</w:t>
            </w:r>
          </w:p>
        </w:tc>
        <w:tc>
          <w:tcPr>
            <w:tcW w:w="6577" w:type="dxa"/>
            <w:vAlign w:val="center"/>
            <w:hideMark/>
          </w:tcPr>
          <w:p w14:paraId="08D20CC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air pressure (in inches).</w:t>
            </w:r>
          </w:p>
        </w:tc>
        <w:tc>
          <w:tcPr>
            <w:tcW w:w="990" w:type="dxa"/>
            <w:vAlign w:val="center"/>
            <w:hideMark/>
          </w:tcPr>
          <w:p w14:paraId="7D40FCBD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64F1BE7A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72742A56" w14:textId="3FD1CB7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1433" w:type="dxa"/>
            <w:vAlign w:val="center"/>
            <w:hideMark/>
          </w:tcPr>
          <w:p w14:paraId="6D89152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Visibility(mi)</w:t>
            </w:r>
          </w:p>
        </w:tc>
        <w:tc>
          <w:tcPr>
            <w:tcW w:w="6577" w:type="dxa"/>
            <w:vAlign w:val="center"/>
            <w:hideMark/>
          </w:tcPr>
          <w:p w14:paraId="3EFE944D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visibility (in miles).</w:t>
            </w:r>
          </w:p>
        </w:tc>
        <w:tc>
          <w:tcPr>
            <w:tcW w:w="990" w:type="dxa"/>
            <w:vAlign w:val="center"/>
            <w:hideMark/>
          </w:tcPr>
          <w:p w14:paraId="478C1AED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45FAD0F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92539FE" w14:textId="6E76A40F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433" w:type="dxa"/>
            <w:vAlign w:val="center"/>
            <w:hideMark/>
          </w:tcPr>
          <w:p w14:paraId="142E9FC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Wind_Direction</w:t>
            </w:r>
          </w:p>
        </w:tc>
        <w:tc>
          <w:tcPr>
            <w:tcW w:w="6577" w:type="dxa"/>
            <w:vAlign w:val="center"/>
            <w:hideMark/>
          </w:tcPr>
          <w:p w14:paraId="5BB4CC0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wind direction.</w:t>
            </w:r>
          </w:p>
        </w:tc>
        <w:tc>
          <w:tcPr>
            <w:tcW w:w="990" w:type="dxa"/>
            <w:vAlign w:val="center"/>
            <w:hideMark/>
          </w:tcPr>
          <w:p w14:paraId="42049CA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24F661D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23072B2" w14:textId="5880D6DF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1433" w:type="dxa"/>
            <w:vAlign w:val="center"/>
            <w:hideMark/>
          </w:tcPr>
          <w:p w14:paraId="57ACE902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Wind_Speed(mph)</w:t>
            </w:r>
          </w:p>
        </w:tc>
        <w:tc>
          <w:tcPr>
            <w:tcW w:w="6577" w:type="dxa"/>
            <w:vAlign w:val="center"/>
            <w:hideMark/>
          </w:tcPr>
          <w:p w14:paraId="1F73E37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wind speed (in miles per hour).</w:t>
            </w:r>
          </w:p>
        </w:tc>
        <w:tc>
          <w:tcPr>
            <w:tcW w:w="990" w:type="dxa"/>
            <w:vAlign w:val="center"/>
            <w:hideMark/>
          </w:tcPr>
          <w:p w14:paraId="3BEA421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344CF9A4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B146E1E" w14:textId="61C019E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1433" w:type="dxa"/>
            <w:vAlign w:val="center"/>
            <w:hideMark/>
          </w:tcPr>
          <w:p w14:paraId="79D135C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Precipitation(in)</w:t>
            </w:r>
          </w:p>
        </w:tc>
        <w:tc>
          <w:tcPr>
            <w:tcW w:w="6577" w:type="dxa"/>
            <w:vAlign w:val="center"/>
            <w:hideMark/>
          </w:tcPr>
          <w:p w14:paraId="6A09456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precipitation amount in inches, if there is any.</w:t>
            </w:r>
          </w:p>
        </w:tc>
        <w:tc>
          <w:tcPr>
            <w:tcW w:w="990" w:type="dxa"/>
            <w:vAlign w:val="center"/>
            <w:hideMark/>
          </w:tcPr>
          <w:p w14:paraId="00B82AC2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6C51ADE3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811E605" w14:textId="21AF8F09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1433" w:type="dxa"/>
            <w:vAlign w:val="center"/>
            <w:hideMark/>
          </w:tcPr>
          <w:p w14:paraId="31B1F9D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Weather_Condition</w:t>
            </w:r>
          </w:p>
        </w:tc>
        <w:tc>
          <w:tcPr>
            <w:tcW w:w="6577" w:type="dxa"/>
            <w:vAlign w:val="center"/>
            <w:hideMark/>
          </w:tcPr>
          <w:p w14:paraId="13CA68CA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weather condition (rain, snow, thunderstorm, fog, etc.)</w:t>
            </w:r>
          </w:p>
        </w:tc>
        <w:tc>
          <w:tcPr>
            <w:tcW w:w="990" w:type="dxa"/>
            <w:vAlign w:val="center"/>
            <w:hideMark/>
          </w:tcPr>
          <w:p w14:paraId="5722C7A3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735CF777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1488D4C1" w14:textId="670F225C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1433" w:type="dxa"/>
            <w:vAlign w:val="center"/>
            <w:hideMark/>
          </w:tcPr>
          <w:p w14:paraId="6056AA2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Amenity</w:t>
            </w:r>
          </w:p>
        </w:tc>
        <w:tc>
          <w:tcPr>
            <w:tcW w:w="6577" w:type="dxa"/>
            <w:vAlign w:val="center"/>
            <w:hideMark/>
          </w:tcPr>
          <w:p w14:paraId="77CB9E25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</w:t>
            </w:r>
            <w:hyperlink r:id="rId9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POI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annotation which indicates presence of </w:t>
            </w:r>
            <w:hyperlink r:id="rId10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amenity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597EDFC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6F634F80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508E8651" w14:textId="4AA6184F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1433" w:type="dxa"/>
            <w:vAlign w:val="center"/>
            <w:hideMark/>
          </w:tcPr>
          <w:p w14:paraId="06C3B57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Bump</w:t>
            </w:r>
          </w:p>
        </w:tc>
        <w:tc>
          <w:tcPr>
            <w:tcW w:w="6577" w:type="dxa"/>
            <w:vAlign w:val="center"/>
            <w:hideMark/>
          </w:tcPr>
          <w:p w14:paraId="1D150FCA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 POI annotation which indicates presence of speed bump or hump in a nearby location.</w:t>
            </w:r>
          </w:p>
        </w:tc>
        <w:tc>
          <w:tcPr>
            <w:tcW w:w="990" w:type="dxa"/>
            <w:vAlign w:val="center"/>
            <w:hideMark/>
          </w:tcPr>
          <w:p w14:paraId="4C0B7A6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02EAFEA5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FEDE765" w14:textId="60FF765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1433" w:type="dxa"/>
            <w:vAlign w:val="center"/>
            <w:hideMark/>
          </w:tcPr>
          <w:p w14:paraId="74D2FE4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Crossing</w:t>
            </w:r>
          </w:p>
        </w:tc>
        <w:tc>
          <w:tcPr>
            <w:tcW w:w="6577" w:type="dxa"/>
            <w:vAlign w:val="center"/>
            <w:hideMark/>
          </w:tcPr>
          <w:p w14:paraId="5D72F6C3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1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crossing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1E717D92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65729F0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C37A0B0" w14:textId="436B3002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1433" w:type="dxa"/>
            <w:vAlign w:val="center"/>
            <w:hideMark/>
          </w:tcPr>
          <w:p w14:paraId="4D1C41E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Give_Way</w:t>
            </w:r>
          </w:p>
        </w:tc>
        <w:tc>
          <w:tcPr>
            <w:tcW w:w="6577" w:type="dxa"/>
            <w:vAlign w:val="center"/>
            <w:hideMark/>
          </w:tcPr>
          <w:p w14:paraId="5018193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2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give_way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478C1E4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44DB3E92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794C88F7" w14:textId="021D9F1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1433" w:type="dxa"/>
            <w:vAlign w:val="center"/>
            <w:hideMark/>
          </w:tcPr>
          <w:p w14:paraId="082F645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Junction</w:t>
            </w:r>
          </w:p>
        </w:tc>
        <w:tc>
          <w:tcPr>
            <w:tcW w:w="6577" w:type="dxa"/>
            <w:vAlign w:val="center"/>
            <w:hideMark/>
          </w:tcPr>
          <w:p w14:paraId="1D2A2EB6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3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junction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764EB74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0E1FD585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29FC3E08" w14:textId="456DBB9B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1433" w:type="dxa"/>
            <w:vAlign w:val="center"/>
            <w:hideMark/>
          </w:tcPr>
          <w:p w14:paraId="4CE48E53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No_Exit</w:t>
            </w:r>
          </w:p>
        </w:tc>
        <w:tc>
          <w:tcPr>
            <w:tcW w:w="6577" w:type="dxa"/>
            <w:vAlign w:val="center"/>
            <w:hideMark/>
          </w:tcPr>
          <w:p w14:paraId="7734E2B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4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no_exit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42E9604A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2CAD302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764F1299" w14:textId="1DC2F94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1433" w:type="dxa"/>
            <w:vAlign w:val="center"/>
            <w:hideMark/>
          </w:tcPr>
          <w:p w14:paraId="52897C21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Railway</w:t>
            </w:r>
          </w:p>
        </w:tc>
        <w:tc>
          <w:tcPr>
            <w:tcW w:w="6577" w:type="dxa"/>
            <w:vAlign w:val="center"/>
            <w:hideMark/>
          </w:tcPr>
          <w:p w14:paraId="7F6BE443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5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railway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6920DC3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F8D6F1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B1E1467" w14:textId="5BE1428D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1433" w:type="dxa"/>
            <w:vAlign w:val="center"/>
            <w:hideMark/>
          </w:tcPr>
          <w:p w14:paraId="1C01760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Roundabout</w:t>
            </w:r>
          </w:p>
        </w:tc>
        <w:tc>
          <w:tcPr>
            <w:tcW w:w="6577" w:type="dxa"/>
            <w:vAlign w:val="center"/>
            <w:hideMark/>
          </w:tcPr>
          <w:p w14:paraId="7F19D6BC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6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roundabout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1D4FF597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3C0E4883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FEC4311" w14:textId="6BC2F270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1433" w:type="dxa"/>
            <w:vAlign w:val="center"/>
            <w:hideMark/>
          </w:tcPr>
          <w:p w14:paraId="75D597F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Station</w:t>
            </w:r>
          </w:p>
        </w:tc>
        <w:tc>
          <w:tcPr>
            <w:tcW w:w="6577" w:type="dxa"/>
            <w:vAlign w:val="center"/>
            <w:hideMark/>
          </w:tcPr>
          <w:p w14:paraId="1E351404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7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station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754D930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1D54428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0B00A2D5" w14:textId="30DB9D0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1433" w:type="dxa"/>
            <w:vAlign w:val="center"/>
            <w:hideMark/>
          </w:tcPr>
          <w:p w14:paraId="327385A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Stop</w:t>
            </w:r>
          </w:p>
        </w:tc>
        <w:tc>
          <w:tcPr>
            <w:tcW w:w="6577" w:type="dxa"/>
            <w:vAlign w:val="center"/>
            <w:hideMark/>
          </w:tcPr>
          <w:p w14:paraId="14DBC51E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8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stop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4E25DB2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65D30DA8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489F297" w14:textId="74234C56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1433" w:type="dxa"/>
            <w:vAlign w:val="center"/>
            <w:hideMark/>
          </w:tcPr>
          <w:p w14:paraId="7B2C5CC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Traffic_Calming</w:t>
            </w:r>
          </w:p>
        </w:tc>
        <w:tc>
          <w:tcPr>
            <w:tcW w:w="6577" w:type="dxa"/>
            <w:vAlign w:val="center"/>
            <w:hideMark/>
          </w:tcPr>
          <w:p w14:paraId="6FEF200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19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traffic_calming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43AD2E39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0A03CE9A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CBFD4C6" w14:textId="09346DB1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1433" w:type="dxa"/>
            <w:vAlign w:val="center"/>
            <w:hideMark/>
          </w:tcPr>
          <w:p w14:paraId="16529B9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Traffic_Signal</w:t>
            </w:r>
          </w:p>
        </w:tc>
        <w:tc>
          <w:tcPr>
            <w:tcW w:w="6577" w:type="dxa"/>
            <w:vAlign w:val="center"/>
            <w:hideMark/>
          </w:tcPr>
          <w:p w14:paraId="7A283D88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20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traffic_signal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74CD7B65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54BCC97E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F1995A1" w14:textId="3B60C8E3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1433" w:type="dxa"/>
            <w:vAlign w:val="center"/>
            <w:hideMark/>
          </w:tcPr>
          <w:p w14:paraId="238E175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Turning_Loop</w:t>
            </w:r>
          </w:p>
        </w:tc>
        <w:tc>
          <w:tcPr>
            <w:tcW w:w="6577" w:type="dxa"/>
            <w:vAlign w:val="center"/>
            <w:hideMark/>
          </w:tcPr>
          <w:p w14:paraId="1D22DE0B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A POI annotation which indicates presence of </w:t>
            </w:r>
            <w:hyperlink r:id="rId21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turning_loop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 xml:space="preserve"> in a nearby location.</w:t>
            </w:r>
          </w:p>
        </w:tc>
        <w:tc>
          <w:tcPr>
            <w:tcW w:w="990" w:type="dxa"/>
            <w:vAlign w:val="center"/>
            <w:hideMark/>
          </w:tcPr>
          <w:p w14:paraId="5DAD199F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</w:t>
            </w:r>
          </w:p>
        </w:tc>
      </w:tr>
      <w:tr w:rsidR="003236F5" w:rsidRPr="00E831B6" w14:paraId="527140F7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98AD3B8" w14:textId="0B077F0A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1433" w:type="dxa"/>
            <w:vAlign w:val="center"/>
            <w:hideMark/>
          </w:tcPr>
          <w:p w14:paraId="0DE917BB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Sunrise_Sunset</w:t>
            </w:r>
          </w:p>
        </w:tc>
        <w:tc>
          <w:tcPr>
            <w:tcW w:w="6577" w:type="dxa"/>
            <w:vAlign w:val="center"/>
            <w:hideMark/>
          </w:tcPr>
          <w:p w14:paraId="42402B43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Shows the period of day (i.e. day or night) based on sunrise/sunset.</w:t>
            </w:r>
          </w:p>
        </w:tc>
        <w:tc>
          <w:tcPr>
            <w:tcW w:w="990" w:type="dxa"/>
            <w:vAlign w:val="center"/>
            <w:hideMark/>
          </w:tcPr>
          <w:p w14:paraId="32C88A6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02AE2671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5DD6377E" w14:textId="7E6876B8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1433" w:type="dxa"/>
            <w:vAlign w:val="center"/>
            <w:hideMark/>
          </w:tcPr>
          <w:p w14:paraId="7E1BCEF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Civil_Twilight</w:t>
            </w:r>
          </w:p>
        </w:tc>
        <w:tc>
          <w:tcPr>
            <w:tcW w:w="6577" w:type="dxa"/>
            <w:vAlign w:val="center"/>
            <w:hideMark/>
          </w:tcPr>
          <w:p w14:paraId="0BDFACAE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2" w:anchor="Civi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civil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990" w:type="dxa"/>
            <w:vAlign w:val="center"/>
            <w:hideMark/>
          </w:tcPr>
          <w:p w14:paraId="1EF045B0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34DDF7F0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6E0564AF" w14:textId="6650BBA8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1433" w:type="dxa"/>
            <w:vAlign w:val="center"/>
            <w:hideMark/>
          </w:tcPr>
          <w:p w14:paraId="5FF49126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Nautical_Twilight</w:t>
            </w:r>
          </w:p>
        </w:tc>
        <w:tc>
          <w:tcPr>
            <w:tcW w:w="6577" w:type="dxa"/>
            <w:vAlign w:val="center"/>
            <w:hideMark/>
          </w:tcPr>
          <w:p w14:paraId="44714E39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3" w:anchor="Nautica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nautical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990" w:type="dxa"/>
            <w:vAlign w:val="center"/>
            <w:hideMark/>
          </w:tcPr>
          <w:p w14:paraId="49D2BE5E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  <w:tr w:rsidR="003236F5" w:rsidRPr="00E831B6" w14:paraId="18D747CC" w14:textId="77777777" w:rsidTr="00241FD5">
        <w:trPr>
          <w:tblCellSpacing w:w="0" w:type="dxa"/>
        </w:trPr>
        <w:tc>
          <w:tcPr>
            <w:tcW w:w="355" w:type="dxa"/>
            <w:vAlign w:val="center"/>
          </w:tcPr>
          <w:p w14:paraId="427D7938" w14:textId="169E20C6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1433" w:type="dxa"/>
            <w:vAlign w:val="center"/>
            <w:hideMark/>
          </w:tcPr>
          <w:p w14:paraId="62A03AAC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Astronomical_Twilight</w:t>
            </w:r>
          </w:p>
        </w:tc>
        <w:tc>
          <w:tcPr>
            <w:tcW w:w="6577" w:type="dxa"/>
            <w:vAlign w:val="center"/>
            <w:hideMark/>
          </w:tcPr>
          <w:p w14:paraId="37F7D6D0" w14:textId="77777777" w:rsidR="003236F5" w:rsidRPr="00E831B6" w:rsidRDefault="003236F5" w:rsidP="003236F5">
            <w:pPr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 xml:space="preserve">Shows the period of day (i.e. day or night) based on </w:t>
            </w:r>
            <w:hyperlink r:id="rId24" w:anchor="Astronomical_twilight" w:history="1">
              <w:r w:rsidRPr="00E831B6">
                <w:rPr>
                  <w:rStyle w:val="Hyperlink"/>
                  <w:rFonts w:cstheme="minorHAnsi"/>
                  <w:sz w:val="16"/>
                  <w:szCs w:val="16"/>
                </w:rPr>
                <w:t>astronomical twilight</w:t>
              </w:r>
            </w:hyperlink>
            <w:r w:rsidRPr="00E831B6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990" w:type="dxa"/>
            <w:vAlign w:val="center"/>
            <w:hideMark/>
          </w:tcPr>
          <w:p w14:paraId="39F8CCD8" w14:textId="77777777" w:rsidR="003236F5" w:rsidRPr="00E831B6" w:rsidRDefault="003236F5" w:rsidP="003236F5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Yes</w:t>
            </w:r>
          </w:p>
        </w:tc>
      </w:tr>
    </w:tbl>
    <w:p w14:paraId="7F59AE75" w14:textId="57610B42" w:rsidR="00E831B6" w:rsidRDefault="00E831B6" w:rsidP="00F32DCE"/>
    <w:p w14:paraId="784A90AF" w14:textId="623A56B8" w:rsidR="001F2FEE" w:rsidRDefault="001F2FEE" w:rsidP="007F33C9">
      <w:pPr>
        <w:rPr>
          <w:rFonts w:ascii="Arial" w:hAnsi="Arial" w:cs="Arial"/>
        </w:rPr>
      </w:pPr>
      <w:r>
        <w:rPr>
          <w:rFonts w:ascii="Arial" w:hAnsi="Arial" w:cs="Arial"/>
        </w:rPr>
        <w:t>I will use the traffic events (e.g., accident, lane closed, congestion, etc), weather (e.g., visibility, wind speed, weather condition), and</w:t>
      </w:r>
      <w:r w:rsidR="007F33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time</w:t>
      </w:r>
      <w:r w:rsidR="007F33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(e.g., day of week, hour of day, and period of day) to </w:t>
      </w:r>
      <w:r w:rsidR="007F33C9">
        <w:rPr>
          <w:rFonts w:ascii="Arial" w:hAnsi="Arial" w:cs="Arial"/>
        </w:rPr>
        <w:t xml:space="preserve">build a machine learning model for live </w:t>
      </w:r>
      <w:r>
        <w:rPr>
          <w:rFonts w:ascii="Arial" w:hAnsi="Arial" w:cs="Arial"/>
        </w:rPr>
        <w:t>pr</w:t>
      </w:r>
      <w:r w:rsidR="007F33C9">
        <w:rPr>
          <w:rFonts w:ascii="Arial" w:hAnsi="Arial" w:cs="Arial"/>
        </w:rPr>
        <w:t>ediction of car accidents’ severity level (1-4) in terms of impact on traffic, level 1 indicates the least impact on traffic (e.g., short delay), level 4 indicates a significant impact on traffic (e.g., long delay).</w:t>
      </w:r>
    </w:p>
    <w:p w14:paraId="731DB060" w14:textId="77777777" w:rsidR="007D1A5F" w:rsidRDefault="007D1A5F" w:rsidP="007F33C9">
      <w:pPr>
        <w:rPr>
          <w:rFonts w:ascii="Arial" w:hAnsi="Arial" w:cs="Arial"/>
        </w:rPr>
      </w:pPr>
    </w:p>
    <w:p w14:paraId="40F9B579" w14:textId="384ED7DE" w:rsidR="001F2FEE" w:rsidRDefault="008D3373" w:rsidP="001E0126">
      <w:pPr>
        <w:pStyle w:val="Heading3"/>
      </w:pPr>
      <w:bookmarkStart w:id="3" w:name="_Toc53773926"/>
      <w:r>
        <w:lastRenderedPageBreak/>
        <w:t>Data Cleaning</w:t>
      </w:r>
      <w:bookmarkEnd w:id="3"/>
    </w:p>
    <w:p w14:paraId="43BC2C73" w14:textId="6EEFD5A3" w:rsidR="008D3373" w:rsidRDefault="008D3373" w:rsidP="00F32DCE">
      <w:r>
        <w:t>Th</w:t>
      </w:r>
      <w:r w:rsidR="007D1A5F">
        <w:t>is dataset has total 5</w:t>
      </w:r>
      <w:r w:rsidR="00E61F81">
        <w:t>1</w:t>
      </w:r>
      <w:r w:rsidR="007D1A5F">
        <w:t xml:space="preserve"> </w:t>
      </w:r>
      <w:r w:rsidR="00E61F81">
        <w:t xml:space="preserve">independent </w:t>
      </w:r>
      <w:r w:rsidR="007F3A3E">
        <w:t>attributes</w:t>
      </w:r>
      <w:r w:rsidR="007D1A5F">
        <w:t>, there’re quite some will not be used in this project</w:t>
      </w:r>
      <w:r w:rsidR="00E61F81">
        <w:t>.</w:t>
      </w:r>
      <w:r w:rsidR="007D1A5F">
        <w:t xml:space="preserve"> </w:t>
      </w:r>
      <w:r w:rsidR="007F3A3E">
        <w:t xml:space="preserve">I kept 23 of them </w:t>
      </w:r>
      <w:r w:rsidR="007D1A5F">
        <w:t xml:space="preserve">for further </w:t>
      </w:r>
      <w:r w:rsidR="007F3A3E">
        <w:t>a</w:t>
      </w:r>
      <w:r w:rsidR="007D1A5F">
        <w:t>nalysis.</w:t>
      </w:r>
    </w:p>
    <w:tbl>
      <w:tblPr>
        <w:tblW w:w="944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1620"/>
        <w:gridCol w:w="1080"/>
        <w:gridCol w:w="6390"/>
      </w:tblGrid>
      <w:tr w:rsidR="00D410A4" w:rsidRPr="00E831B6" w14:paraId="5E88C62A" w14:textId="77777777" w:rsidTr="009762B0">
        <w:trPr>
          <w:tblHeader/>
          <w:tblCellSpacing w:w="0" w:type="dxa"/>
        </w:trPr>
        <w:tc>
          <w:tcPr>
            <w:tcW w:w="355" w:type="dxa"/>
            <w:vAlign w:val="center"/>
            <w:hideMark/>
          </w:tcPr>
          <w:p w14:paraId="2C088B02" w14:textId="77777777" w:rsidR="00D410A4" w:rsidRPr="00E831B6" w:rsidRDefault="00D410A4" w:rsidP="001C522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1620" w:type="dxa"/>
            <w:vAlign w:val="center"/>
            <w:hideMark/>
          </w:tcPr>
          <w:p w14:paraId="5EC992C2" w14:textId="77777777" w:rsidR="00D410A4" w:rsidRPr="00E831B6" w:rsidRDefault="00D410A4" w:rsidP="001C522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E831B6">
              <w:rPr>
                <w:rFonts w:cstheme="minorHAnsi"/>
                <w:b/>
                <w:bCs/>
                <w:sz w:val="16"/>
                <w:szCs w:val="16"/>
              </w:rPr>
              <w:t>Attribute</w:t>
            </w:r>
          </w:p>
        </w:tc>
        <w:tc>
          <w:tcPr>
            <w:tcW w:w="1080" w:type="dxa"/>
          </w:tcPr>
          <w:p w14:paraId="6BA006EB" w14:textId="27B5B040" w:rsidR="00D410A4" w:rsidRDefault="007F3A3E" w:rsidP="007F3A3E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Drop / Keep</w:t>
            </w:r>
          </w:p>
        </w:tc>
        <w:tc>
          <w:tcPr>
            <w:tcW w:w="6390" w:type="dxa"/>
            <w:vAlign w:val="center"/>
          </w:tcPr>
          <w:p w14:paraId="760FFDCE" w14:textId="768B4514" w:rsidR="00D410A4" w:rsidRPr="00E831B6" w:rsidRDefault="00D410A4" w:rsidP="001C5229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Reason</w:t>
            </w:r>
            <w:r w:rsidR="007F3A3E">
              <w:rPr>
                <w:rFonts w:cstheme="minorHAnsi"/>
                <w:b/>
                <w:bCs/>
                <w:sz w:val="16"/>
                <w:szCs w:val="16"/>
              </w:rPr>
              <w:t xml:space="preserve"> to Drop</w:t>
            </w:r>
          </w:p>
        </w:tc>
      </w:tr>
      <w:tr w:rsidR="00D410A4" w:rsidRPr="00E831B6" w14:paraId="2D9F3D0B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40271CB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620" w:type="dxa"/>
            <w:vAlign w:val="center"/>
          </w:tcPr>
          <w:p w14:paraId="37846733" w14:textId="77777777" w:rsidR="00D410A4" w:rsidRPr="00002D48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02D48">
              <w:rPr>
                <w:sz w:val="16"/>
                <w:szCs w:val="16"/>
              </w:rPr>
              <w:t>Rush_Hour</w:t>
            </w:r>
          </w:p>
        </w:tc>
        <w:tc>
          <w:tcPr>
            <w:tcW w:w="1080" w:type="dxa"/>
          </w:tcPr>
          <w:p w14:paraId="42902DFA" w14:textId="7747F319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6D77F281" w14:textId="75366366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415FEBB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50F5A457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620" w:type="dxa"/>
            <w:vAlign w:val="center"/>
          </w:tcPr>
          <w:p w14:paraId="7AAE732C" w14:textId="77777777" w:rsidR="00D410A4" w:rsidRPr="00002D48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02D48">
              <w:rPr>
                <w:sz w:val="16"/>
                <w:szCs w:val="16"/>
              </w:rPr>
              <w:t>Duration_in_Hour</w:t>
            </w:r>
          </w:p>
        </w:tc>
        <w:tc>
          <w:tcPr>
            <w:tcW w:w="1080" w:type="dxa"/>
          </w:tcPr>
          <w:p w14:paraId="38ABAD3E" w14:textId="25E40DCE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11854976" w14:textId="3040954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6D2560F1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7E1A52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620" w:type="dxa"/>
            <w:vAlign w:val="center"/>
          </w:tcPr>
          <w:p w14:paraId="468926A0" w14:textId="77777777" w:rsidR="00D410A4" w:rsidRPr="00002D48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002D48">
              <w:rPr>
                <w:sz w:val="16"/>
                <w:szCs w:val="16"/>
              </w:rPr>
              <w:t>Interstate</w:t>
            </w:r>
          </w:p>
        </w:tc>
        <w:tc>
          <w:tcPr>
            <w:tcW w:w="1080" w:type="dxa"/>
          </w:tcPr>
          <w:p w14:paraId="0D325CC0" w14:textId="545AE747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169BAC15" w14:textId="2D22054E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1131930C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4E04EA0C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620" w:type="dxa"/>
            <w:vAlign w:val="center"/>
            <w:hideMark/>
          </w:tcPr>
          <w:p w14:paraId="2D93A8C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ID</w:t>
            </w:r>
          </w:p>
        </w:tc>
        <w:tc>
          <w:tcPr>
            <w:tcW w:w="1080" w:type="dxa"/>
          </w:tcPr>
          <w:p w14:paraId="53080BE9" w14:textId="5052A084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14BF7D2B" w14:textId="112BB78C" w:rsidR="007F3A3E" w:rsidRPr="00E831B6" w:rsidRDefault="007F3A3E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This is just an identification number. Drop</w:t>
            </w:r>
          </w:p>
        </w:tc>
      </w:tr>
      <w:tr w:rsidR="00D410A4" w:rsidRPr="00E831B6" w14:paraId="770CE675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5E2DE3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620" w:type="dxa"/>
            <w:vAlign w:val="center"/>
            <w:hideMark/>
          </w:tcPr>
          <w:p w14:paraId="5B73E04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Source</w:t>
            </w:r>
          </w:p>
        </w:tc>
        <w:tc>
          <w:tcPr>
            <w:tcW w:w="1080" w:type="dxa"/>
          </w:tcPr>
          <w:p w14:paraId="6871842F" w14:textId="7E082310" w:rsidR="007F3A3E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0770377A" w14:textId="210AC223" w:rsidR="00D410A4" w:rsidRPr="00E831B6" w:rsidRDefault="007F3A3E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It shows source of the record, no</w:t>
            </w:r>
            <w:r w:rsidR="00C00021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 xml:space="preserve"> useful for the prediction. Drop</w:t>
            </w:r>
          </w:p>
        </w:tc>
      </w:tr>
      <w:tr w:rsidR="00D410A4" w:rsidRPr="00E831B6" w14:paraId="43BE78CE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44F21DF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620" w:type="dxa"/>
            <w:vAlign w:val="center"/>
            <w:hideMark/>
          </w:tcPr>
          <w:p w14:paraId="1774C2E2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TMC</w:t>
            </w:r>
          </w:p>
        </w:tc>
        <w:tc>
          <w:tcPr>
            <w:tcW w:w="1080" w:type="dxa"/>
          </w:tcPr>
          <w:p w14:paraId="32E742E3" w14:textId="4B67F50C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75652161" w14:textId="1AD03545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There’re too many missing data (38%), Drop</w:t>
            </w:r>
          </w:p>
        </w:tc>
      </w:tr>
      <w:tr w:rsidR="00D410A4" w:rsidRPr="00E831B6" w14:paraId="028ABB0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D2D4655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620" w:type="dxa"/>
            <w:vAlign w:val="center"/>
            <w:hideMark/>
          </w:tcPr>
          <w:p w14:paraId="4CF0205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Severity</w:t>
            </w:r>
          </w:p>
        </w:tc>
        <w:tc>
          <w:tcPr>
            <w:tcW w:w="1080" w:type="dxa"/>
          </w:tcPr>
          <w:p w14:paraId="5CE7ED7A" w14:textId="51904072" w:rsidR="00D410A4" w:rsidRPr="00E831B6" w:rsidRDefault="007F3A3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331688CC" w14:textId="552D1F9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330C6F82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F34AE0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1620" w:type="dxa"/>
            <w:vAlign w:val="center"/>
            <w:hideMark/>
          </w:tcPr>
          <w:p w14:paraId="4304A01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Start_Time</w:t>
            </w:r>
          </w:p>
        </w:tc>
        <w:tc>
          <w:tcPr>
            <w:tcW w:w="1080" w:type="dxa"/>
          </w:tcPr>
          <w:p w14:paraId="17C4B46D" w14:textId="1DB2915F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237DFAD4" w14:textId="15BC3788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Rush_Hour and Duration_in_Hour are derived from Start_Time, End_Time, Drop</w:t>
            </w:r>
          </w:p>
        </w:tc>
      </w:tr>
      <w:tr w:rsidR="00D410A4" w:rsidRPr="00E831B6" w14:paraId="687849B8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F1E958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1620" w:type="dxa"/>
            <w:vAlign w:val="center"/>
            <w:hideMark/>
          </w:tcPr>
          <w:p w14:paraId="535C65C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End_Time</w:t>
            </w:r>
          </w:p>
        </w:tc>
        <w:tc>
          <w:tcPr>
            <w:tcW w:w="1080" w:type="dxa"/>
          </w:tcPr>
          <w:p w14:paraId="733E7873" w14:textId="4D4B32D1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1AB9E44E" w14:textId="6F9657CB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Rush_Hour and Duration_in_Hour are derived from Start_Time, End_Time, Drop</w:t>
            </w:r>
          </w:p>
        </w:tc>
      </w:tr>
      <w:tr w:rsidR="00D410A4" w:rsidRPr="00E831B6" w14:paraId="5B17A0B3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69B0F953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1620" w:type="dxa"/>
            <w:vAlign w:val="center"/>
            <w:hideMark/>
          </w:tcPr>
          <w:p w14:paraId="4559CB0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Start_Lat</w:t>
            </w:r>
          </w:p>
        </w:tc>
        <w:tc>
          <w:tcPr>
            <w:tcW w:w="1080" w:type="dxa"/>
          </w:tcPr>
          <w:p w14:paraId="1324267D" w14:textId="58E95BE8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20CFB320" w14:textId="2775170E" w:rsidR="00C00021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 information on Road Segments’ </w:t>
            </w:r>
            <w:r w:rsidRPr="00C00021">
              <w:rPr>
                <w:rFonts w:cstheme="minorHAnsi"/>
                <w:sz w:val="16"/>
                <w:szCs w:val="16"/>
              </w:rPr>
              <w:t>latitude longitude</w:t>
            </w:r>
            <w:r>
              <w:rPr>
                <w:rFonts w:cstheme="minorHAnsi"/>
                <w:sz w:val="16"/>
                <w:szCs w:val="16"/>
              </w:rPr>
              <w:t>, Drop</w:t>
            </w:r>
          </w:p>
        </w:tc>
      </w:tr>
      <w:tr w:rsidR="00D410A4" w:rsidRPr="00E831B6" w14:paraId="66C7E7EA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47CD735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1620" w:type="dxa"/>
            <w:vAlign w:val="center"/>
            <w:hideMark/>
          </w:tcPr>
          <w:p w14:paraId="3458E07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Start_Lng</w:t>
            </w:r>
          </w:p>
        </w:tc>
        <w:tc>
          <w:tcPr>
            <w:tcW w:w="1080" w:type="dxa"/>
          </w:tcPr>
          <w:p w14:paraId="30E7C771" w14:textId="0B77C746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50A86217" w14:textId="692863BB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 information on Road Segments’ </w:t>
            </w:r>
            <w:r w:rsidRPr="00C00021">
              <w:rPr>
                <w:rFonts w:cstheme="minorHAnsi"/>
                <w:sz w:val="16"/>
                <w:szCs w:val="16"/>
              </w:rPr>
              <w:t>latitude longitude</w:t>
            </w:r>
            <w:r>
              <w:rPr>
                <w:rFonts w:cstheme="minorHAnsi"/>
                <w:sz w:val="16"/>
                <w:szCs w:val="16"/>
              </w:rPr>
              <w:t>, Drop</w:t>
            </w:r>
          </w:p>
        </w:tc>
      </w:tr>
      <w:tr w:rsidR="00D410A4" w:rsidRPr="00E831B6" w14:paraId="1ED8B502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E18FAD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1620" w:type="dxa"/>
            <w:vAlign w:val="center"/>
            <w:hideMark/>
          </w:tcPr>
          <w:p w14:paraId="3F5CB79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End_Lat</w:t>
            </w:r>
          </w:p>
        </w:tc>
        <w:tc>
          <w:tcPr>
            <w:tcW w:w="1080" w:type="dxa"/>
          </w:tcPr>
          <w:p w14:paraId="5A1BCB97" w14:textId="0D2482CD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62FCFF3D" w14:textId="34620D73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 information on Road Segments’ </w:t>
            </w:r>
            <w:r w:rsidRPr="00C00021">
              <w:rPr>
                <w:rFonts w:cstheme="minorHAnsi"/>
                <w:sz w:val="16"/>
                <w:szCs w:val="16"/>
              </w:rPr>
              <w:t>latitude longitude</w:t>
            </w:r>
            <w:r>
              <w:rPr>
                <w:rFonts w:cstheme="minorHAnsi"/>
                <w:sz w:val="16"/>
                <w:szCs w:val="16"/>
              </w:rPr>
              <w:t>, Drop</w:t>
            </w:r>
          </w:p>
        </w:tc>
      </w:tr>
      <w:tr w:rsidR="00D410A4" w:rsidRPr="00E831B6" w14:paraId="01B75F39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AA4CC23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13</w:t>
            </w:r>
          </w:p>
        </w:tc>
        <w:tc>
          <w:tcPr>
            <w:tcW w:w="1620" w:type="dxa"/>
            <w:vAlign w:val="center"/>
            <w:hideMark/>
          </w:tcPr>
          <w:p w14:paraId="1F3866A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End_Lng</w:t>
            </w:r>
          </w:p>
        </w:tc>
        <w:tc>
          <w:tcPr>
            <w:tcW w:w="1080" w:type="dxa"/>
          </w:tcPr>
          <w:p w14:paraId="7681A031" w14:textId="4CBAB90E" w:rsidR="00D410A4" w:rsidRPr="00E831B6" w:rsidRDefault="00C00021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51C806BD" w14:textId="30AABBD0" w:rsidR="00D410A4" w:rsidRPr="00E831B6" w:rsidRDefault="00C0002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No information on Road Segments’ </w:t>
            </w:r>
            <w:r w:rsidRPr="00C00021">
              <w:rPr>
                <w:rFonts w:cstheme="minorHAnsi"/>
                <w:sz w:val="16"/>
                <w:szCs w:val="16"/>
              </w:rPr>
              <w:t>latitude longitude</w:t>
            </w:r>
            <w:r>
              <w:rPr>
                <w:rFonts w:cstheme="minorHAnsi"/>
                <w:sz w:val="16"/>
                <w:szCs w:val="16"/>
              </w:rPr>
              <w:t>, Drop</w:t>
            </w:r>
          </w:p>
        </w:tc>
      </w:tr>
      <w:tr w:rsidR="00D410A4" w:rsidRPr="00E831B6" w14:paraId="0179099E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2CCCA0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1620" w:type="dxa"/>
            <w:vAlign w:val="center"/>
            <w:hideMark/>
          </w:tcPr>
          <w:p w14:paraId="356F2A7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Distance(mi)</w:t>
            </w:r>
          </w:p>
        </w:tc>
        <w:tc>
          <w:tcPr>
            <w:tcW w:w="1080" w:type="dxa"/>
          </w:tcPr>
          <w:p w14:paraId="15F189E8" w14:textId="369272B3" w:rsidR="00D410A4" w:rsidRPr="00E831B6" w:rsidRDefault="003265ED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04BDD3F5" w14:textId="65EB7B99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48D4F785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B729AF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15</w:t>
            </w:r>
          </w:p>
        </w:tc>
        <w:tc>
          <w:tcPr>
            <w:tcW w:w="1620" w:type="dxa"/>
            <w:vAlign w:val="center"/>
            <w:hideMark/>
          </w:tcPr>
          <w:p w14:paraId="16AEA6E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1080" w:type="dxa"/>
          </w:tcPr>
          <w:p w14:paraId="4AEFCF3E" w14:textId="4F7EB489" w:rsidR="00D410A4" w:rsidRPr="00E831B6" w:rsidRDefault="003265ED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4546D137" w14:textId="2F5888C9" w:rsidR="003265ED" w:rsidRPr="00E831B6" w:rsidRDefault="003265ED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Descriptive Text, hard to use in prediction. Drop</w:t>
            </w:r>
          </w:p>
        </w:tc>
      </w:tr>
      <w:tr w:rsidR="00D410A4" w:rsidRPr="00E831B6" w14:paraId="2442400C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D2884E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16</w:t>
            </w:r>
          </w:p>
        </w:tc>
        <w:tc>
          <w:tcPr>
            <w:tcW w:w="1620" w:type="dxa"/>
            <w:vAlign w:val="center"/>
            <w:hideMark/>
          </w:tcPr>
          <w:p w14:paraId="067E843C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Number</w:t>
            </w:r>
          </w:p>
        </w:tc>
        <w:tc>
          <w:tcPr>
            <w:tcW w:w="1080" w:type="dxa"/>
          </w:tcPr>
          <w:p w14:paraId="0FF90CAF" w14:textId="25C581EC" w:rsidR="00D410A4" w:rsidRPr="00E831B6" w:rsidRDefault="0050721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3EA392C4" w14:textId="16F32992" w:rsidR="00D410A4" w:rsidRPr="00E831B6" w:rsidRDefault="0050721E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Street number is not useful, Drop</w:t>
            </w:r>
          </w:p>
        </w:tc>
      </w:tr>
      <w:tr w:rsidR="00D410A4" w:rsidRPr="00E831B6" w14:paraId="4924D0EB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C9FD3D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17</w:t>
            </w:r>
          </w:p>
        </w:tc>
        <w:tc>
          <w:tcPr>
            <w:tcW w:w="1620" w:type="dxa"/>
            <w:vAlign w:val="center"/>
            <w:hideMark/>
          </w:tcPr>
          <w:p w14:paraId="3A8EC3E2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Street</w:t>
            </w:r>
          </w:p>
        </w:tc>
        <w:tc>
          <w:tcPr>
            <w:tcW w:w="1080" w:type="dxa"/>
          </w:tcPr>
          <w:p w14:paraId="1B1AD128" w14:textId="19F0CA9A" w:rsidR="00D410A4" w:rsidRPr="00E831B6" w:rsidRDefault="0050721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11FD9AB5" w14:textId="703E1A21" w:rsidR="00D410A4" w:rsidRPr="00E831B6" w:rsidRDefault="0050721E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Interstate</w:t>
            </w:r>
            <w:r w:rsidR="003B54DC">
              <w:rPr>
                <w:rFonts w:cstheme="minorHAnsi"/>
                <w:sz w:val="16"/>
                <w:szCs w:val="16"/>
              </w:rPr>
              <w:t xml:space="preserve"> is derived from this column, Drop (potentially it can be used to derive Road_Type attribute if a mapping can be found)</w:t>
            </w:r>
          </w:p>
        </w:tc>
      </w:tr>
      <w:tr w:rsidR="00D410A4" w:rsidRPr="00E831B6" w14:paraId="79974E6D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46FA5E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18</w:t>
            </w:r>
          </w:p>
        </w:tc>
        <w:tc>
          <w:tcPr>
            <w:tcW w:w="1620" w:type="dxa"/>
            <w:vAlign w:val="center"/>
            <w:hideMark/>
          </w:tcPr>
          <w:p w14:paraId="6A3D7E2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Side</w:t>
            </w:r>
          </w:p>
        </w:tc>
        <w:tc>
          <w:tcPr>
            <w:tcW w:w="1080" w:type="dxa"/>
          </w:tcPr>
          <w:p w14:paraId="3D1D04B0" w14:textId="493327C8" w:rsidR="00D410A4" w:rsidRPr="00E831B6" w:rsidRDefault="0050721E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541D0D62" w14:textId="5FDC2392" w:rsidR="00D410A4" w:rsidRPr="00E831B6" w:rsidRDefault="003B54DC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Not useful, Drop</w:t>
            </w:r>
          </w:p>
        </w:tc>
      </w:tr>
      <w:tr w:rsidR="00D410A4" w:rsidRPr="00E831B6" w14:paraId="604072C5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CA8A60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1620" w:type="dxa"/>
            <w:vAlign w:val="center"/>
            <w:hideMark/>
          </w:tcPr>
          <w:p w14:paraId="2CF6534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City</w:t>
            </w:r>
          </w:p>
        </w:tc>
        <w:tc>
          <w:tcPr>
            <w:tcW w:w="1080" w:type="dxa"/>
          </w:tcPr>
          <w:p w14:paraId="2F6B73A8" w14:textId="4C355F7D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00E4AFFF" w14:textId="27B81886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66D24ECC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37FE50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1620" w:type="dxa"/>
            <w:vAlign w:val="center"/>
            <w:hideMark/>
          </w:tcPr>
          <w:p w14:paraId="7C83283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County</w:t>
            </w:r>
          </w:p>
        </w:tc>
        <w:tc>
          <w:tcPr>
            <w:tcW w:w="1080" w:type="dxa"/>
          </w:tcPr>
          <w:p w14:paraId="74DCA715" w14:textId="5702084C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4EA9E566" w14:textId="4ED50CB5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5632BA9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D25D2A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21</w:t>
            </w:r>
          </w:p>
        </w:tc>
        <w:tc>
          <w:tcPr>
            <w:tcW w:w="1620" w:type="dxa"/>
            <w:vAlign w:val="center"/>
            <w:hideMark/>
          </w:tcPr>
          <w:p w14:paraId="1F0F5C1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State</w:t>
            </w:r>
          </w:p>
        </w:tc>
        <w:tc>
          <w:tcPr>
            <w:tcW w:w="1080" w:type="dxa"/>
          </w:tcPr>
          <w:p w14:paraId="1734CB94" w14:textId="2B59665A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2B4D7949" w14:textId="588E33A0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Not useful in Colorado_Accidents dataset because they are all in one value “CO”, Drop</w:t>
            </w:r>
          </w:p>
        </w:tc>
      </w:tr>
      <w:tr w:rsidR="00D410A4" w:rsidRPr="00E831B6" w14:paraId="7C0D9522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32C065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1620" w:type="dxa"/>
            <w:vAlign w:val="center"/>
            <w:hideMark/>
          </w:tcPr>
          <w:p w14:paraId="7AFD3F1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Zipcode</w:t>
            </w:r>
          </w:p>
        </w:tc>
        <w:tc>
          <w:tcPr>
            <w:tcW w:w="1080" w:type="dxa"/>
          </w:tcPr>
          <w:p w14:paraId="4ACAE415" w14:textId="42AEBB25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606ACB7E" w14:textId="3C6F2B38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5834647F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01F3CE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1620" w:type="dxa"/>
            <w:vAlign w:val="center"/>
            <w:hideMark/>
          </w:tcPr>
          <w:p w14:paraId="3971287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Country</w:t>
            </w:r>
          </w:p>
        </w:tc>
        <w:tc>
          <w:tcPr>
            <w:tcW w:w="1080" w:type="dxa"/>
          </w:tcPr>
          <w:p w14:paraId="7285B071" w14:textId="78E74572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45293072" w14:textId="6795FE74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Not useful in Colorado_Accidents dataset because they are all in one value “US”, Drop</w:t>
            </w:r>
          </w:p>
        </w:tc>
      </w:tr>
      <w:tr w:rsidR="00D410A4" w:rsidRPr="00E831B6" w14:paraId="2606FD7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6D00493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1620" w:type="dxa"/>
            <w:vAlign w:val="center"/>
            <w:hideMark/>
          </w:tcPr>
          <w:p w14:paraId="3F06484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Timezone</w:t>
            </w:r>
          </w:p>
        </w:tc>
        <w:tc>
          <w:tcPr>
            <w:tcW w:w="1080" w:type="dxa"/>
          </w:tcPr>
          <w:p w14:paraId="4FEDE542" w14:textId="726EA279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6F0ECE23" w14:textId="34C2B500" w:rsidR="00D410A4" w:rsidRPr="00E831B6" w:rsidRDefault="002F7FD1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Not useful in Colorado_Accidents dataset because they are all in one value “</w:t>
            </w:r>
            <w:r w:rsidRPr="002F7FD1">
              <w:rPr>
                <w:rFonts w:cstheme="minorHAnsi"/>
                <w:sz w:val="16"/>
                <w:szCs w:val="16"/>
              </w:rPr>
              <w:t>US/Mountain</w:t>
            </w:r>
            <w:r>
              <w:rPr>
                <w:rFonts w:cstheme="minorHAnsi"/>
                <w:sz w:val="16"/>
                <w:szCs w:val="16"/>
              </w:rPr>
              <w:t>”, Drop</w:t>
            </w:r>
          </w:p>
        </w:tc>
      </w:tr>
      <w:tr w:rsidR="00D410A4" w:rsidRPr="00E831B6" w14:paraId="0C5DFD35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53695A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1620" w:type="dxa"/>
            <w:vAlign w:val="center"/>
            <w:hideMark/>
          </w:tcPr>
          <w:p w14:paraId="4A18C05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Airport_Code</w:t>
            </w:r>
          </w:p>
        </w:tc>
        <w:tc>
          <w:tcPr>
            <w:tcW w:w="1080" w:type="dxa"/>
          </w:tcPr>
          <w:p w14:paraId="149B13F7" w14:textId="5CADFF21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329800A8" w14:textId="7D6360C5" w:rsidR="00D410A4" w:rsidRPr="00E831B6" w:rsidRDefault="00BD76F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6A2F1D2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0CC79B5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1620" w:type="dxa"/>
            <w:vAlign w:val="center"/>
            <w:hideMark/>
          </w:tcPr>
          <w:p w14:paraId="60A0391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Weather_Timestamp</w:t>
            </w:r>
          </w:p>
        </w:tc>
        <w:tc>
          <w:tcPr>
            <w:tcW w:w="1080" w:type="dxa"/>
          </w:tcPr>
          <w:p w14:paraId="394A388F" w14:textId="76A0780B" w:rsidR="00D410A4" w:rsidRPr="00E831B6" w:rsidRDefault="00183628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7DBA2BCC" w14:textId="76B052E3" w:rsidR="00D410A4" w:rsidRPr="00E831B6" w:rsidRDefault="00BD76F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2F491328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C7E5EA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1620" w:type="dxa"/>
            <w:vAlign w:val="center"/>
            <w:hideMark/>
          </w:tcPr>
          <w:p w14:paraId="0702CFD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Temperature(F)</w:t>
            </w:r>
          </w:p>
        </w:tc>
        <w:tc>
          <w:tcPr>
            <w:tcW w:w="1080" w:type="dxa"/>
          </w:tcPr>
          <w:p w14:paraId="1AB2E679" w14:textId="411EBEBB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11EC3F67" w14:textId="6F68989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58A62A0A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170BCF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1620" w:type="dxa"/>
            <w:vAlign w:val="center"/>
            <w:hideMark/>
          </w:tcPr>
          <w:p w14:paraId="7D0E7552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Wind_Chill(F)</w:t>
            </w:r>
          </w:p>
        </w:tc>
        <w:tc>
          <w:tcPr>
            <w:tcW w:w="1080" w:type="dxa"/>
          </w:tcPr>
          <w:p w14:paraId="2EF3D6D3" w14:textId="15781506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2EB7B4F7" w14:textId="0B13804F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use, Drop</w:t>
            </w:r>
          </w:p>
        </w:tc>
      </w:tr>
      <w:tr w:rsidR="00D410A4" w:rsidRPr="00E831B6" w14:paraId="6E6C4AE6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9A7B85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29</w:t>
            </w:r>
          </w:p>
        </w:tc>
        <w:tc>
          <w:tcPr>
            <w:tcW w:w="1620" w:type="dxa"/>
            <w:vAlign w:val="center"/>
            <w:hideMark/>
          </w:tcPr>
          <w:p w14:paraId="3256F0D7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Humidity(%)</w:t>
            </w:r>
          </w:p>
        </w:tc>
        <w:tc>
          <w:tcPr>
            <w:tcW w:w="1080" w:type="dxa"/>
          </w:tcPr>
          <w:p w14:paraId="1C1BC467" w14:textId="40F3A4F5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4C6233DC" w14:textId="5B8518F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446A0186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4B823A7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1620" w:type="dxa"/>
            <w:vAlign w:val="center"/>
            <w:hideMark/>
          </w:tcPr>
          <w:p w14:paraId="5E08AF4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Pressure(in)</w:t>
            </w:r>
          </w:p>
        </w:tc>
        <w:tc>
          <w:tcPr>
            <w:tcW w:w="1080" w:type="dxa"/>
          </w:tcPr>
          <w:p w14:paraId="70C04C2B" w14:textId="26C5B494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0E3939C5" w14:textId="704A62E1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23D0CE9F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1C94C0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1620" w:type="dxa"/>
            <w:vAlign w:val="center"/>
            <w:hideMark/>
          </w:tcPr>
          <w:p w14:paraId="12771E1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Visibility(mi)</w:t>
            </w:r>
          </w:p>
        </w:tc>
        <w:tc>
          <w:tcPr>
            <w:tcW w:w="1080" w:type="dxa"/>
          </w:tcPr>
          <w:p w14:paraId="05FAB656" w14:textId="0655C840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7EC9EE88" w14:textId="1C370655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2DFB74FB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C935CF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620" w:type="dxa"/>
            <w:vAlign w:val="center"/>
            <w:hideMark/>
          </w:tcPr>
          <w:p w14:paraId="5C613F5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Wind_Direction</w:t>
            </w:r>
          </w:p>
        </w:tc>
        <w:tc>
          <w:tcPr>
            <w:tcW w:w="1080" w:type="dxa"/>
          </w:tcPr>
          <w:p w14:paraId="536D6E56" w14:textId="2F411892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19C82335" w14:textId="630FE5D7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630DF2B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2C39B0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lastRenderedPageBreak/>
              <w:t>33</w:t>
            </w:r>
          </w:p>
        </w:tc>
        <w:tc>
          <w:tcPr>
            <w:tcW w:w="1620" w:type="dxa"/>
            <w:vAlign w:val="center"/>
            <w:hideMark/>
          </w:tcPr>
          <w:p w14:paraId="451F06D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Wind_Speed(mph)</w:t>
            </w:r>
          </w:p>
        </w:tc>
        <w:tc>
          <w:tcPr>
            <w:tcW w:w="1080" w:type="dxa"/>
          </w:tcPr>
          <w:p w14:paraId="219649F1" w14:textId="20DA1EDD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5256B295" w14:textId="282EAC57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09D2BEE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9254899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34</w:t>
            </w:r>
          </w:p>
        </w:tc>
        <w:tc>
          <w:tcPr>
            <w:tcW w:w="1620" w:type="dxa"/>
            <w:vAlign w:val="center"/>
            <w:hideMark/>
          </w:tcPr>
          <w:p w14:paraId="165EE19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Precipitation(in)</w:t>
            </w:r>
          </w:p>
        </w:tc>
        <w:tc>
          <w:tcPr>
            <w:tcW w:w="1080" w:type="dxa"/>
          </w:tcPr>
          <w:p w14:paraId="0879F0C4" w14:textId="63695FFA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51000BD5" w14:textId="5CECF32F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7EC30CF5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4F25332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35</w:t>
            </w:r>
          </w:p>
        </w:tc>
        <w:tc>
          <w:tcPr>
            <w:tcW w:w="1620" w:type="dxa"/>
            <w:vAlign w:val="center"/>
            <w:hideMark/>
          </w:tcPr>
          <w:p w14:paraId="0F6E969C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Weather_Condition</w:t>
            </w:r>
          </w:p>
        </w:tc>
        <w:tc>
          <w:tcPr>
            <w:tcW w:w="1080" w:type="dxa"/>
          </w:tcPr>
          <w:p w14:paraId="756DA5DD" w14:textId="1088DEA0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20949273" w14:textId="49163EA2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2DEE9FB4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BD5024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36</w:t>
            </w:r>
          </w:p>
        </w:tc>
        <w:tc>
          <w:tcPr>
            <w:tcW w:w="1620" w:type="dxa"/>
            <w:vAlign w:val="center"/>
            <w:hideMark/>
          </w:tcPr>
          <w:p w14:paraId="55C5073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Amenity</w:t>
            </w:r>
          </w:p>
        </w:tc>
        <w:tc>
          <w:tcPr>
            <w:tcW w:w="1080" w:type="dxa"/>
          </w:tcPr>
          <w:p w14:paraId="13058E21" w14:textId="11869CD6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02B32712" w14:textId="03474986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not use for this project, Drop</w:t>
            </w:r>
          </w:p>
        </w:tc>
      </w:tr>
      <w:tr w:rsidR="00D410A4" w:rsidRPr="00E831B6" w14:paraId="70872FB8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6717EC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1620" w:type="dxa"/>
            <w:vAlign w:val="center"/>
            <w:hideMark/>
          </w:tcPr>
          <w:p w14:paraId="3B198697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Bump</w:t>
            </w:r>
          </w:p>
        </w:tc>
        <w:tc>
          <w:tcPr>
            <w:tcW w:w="1080" w:type="dxa"/>
          </w:tcPr>
          <w:p w14:paraId="08E7C50A" w14:textId="7F78D110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5D4D10B7" w14:textId="572A32B2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311C21A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0D3E8D9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1620" w:type="dxa"/>
            <w:vAlign w:val="center"/>
            <w:hideMark/>
          </w:tcPr>
          <w:p w14:paraId="33CBD64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Crossing</w:t>
            </w:r>
          </w:p>
        </w:tc>
        <w:tc>
          <w:tcPr>
            <w:tcW w:w="1080" w:type="dxa"/>
          </w:tcPr>
          <w:p w14:paraId="1DA9B534" w14:textId="0B610EB6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2DE7CFD0" w14:textId="3E7EB31A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1C700B9E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F42C06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39</w:t>
            </w:r>
          </w:p>
        </w:tc>
        <w:tc>
          <w:tcPr>
            <w:tcW w:w="1620" w:type="dxa"/>
            <w:vAlign w:val="center"/>
            <w:hideMark/>
          </w:tcPr>
          <w:p w14:paraId="5EDC21F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Give_Way</w:t>
            </w:r>
          </w:p>
        </w:tc>
        <w:tc>
          <w:tcPr>
            <w:tcW w:w="1080" w:type="dxa"/>
          </w:tcPr>
          <w:p w14:paraId="1E45D21F" w14:textId="6126BF0B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3E108FF9" w14:textId="12994DAE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46DF42A9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17A5CC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40</w:t>
            </w:r>
          </w:p>
        </w:tc>
        <w:tc>
          <w:tcPr>
            <w:tcW w:w="1620" w:type="dxa"/>
            <w:vAlign w:val="center"/>
            <w:hideMark/>
          </w:tcPr>
          <w:p w14:paraId="1E470B5A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Junction</w:t>
            </w:r>
          </w:p>
        </w:tc>
        <w:tc>
          <w:tcPr>
            <w:tcW w:w="1080" w:type="dxa"/>
          </w:tcPr>
          <w:p w14:paraId="0516BF2B" w14:textId="62BE99CC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268B3E3C" w14:textId="779AB4CB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571058CE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7E0D3671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41</w:t>
            </w:r>
          </w:p>
        </w:tc>
        <w:tc>
          <w:tcPr>
            <w:tcW w:w="1620" w:type="dxa"/>
            <w:vAlign w:val="center"/>
            <w:hideMark/>
          </w:tcPr>
          <w:p w14:paraId="5BEE8037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No_Exit</w:t>
            </w:r>
          </w:p>
        </w:tc>
        <w:tc>
          <w:tcPr>
            <w:tcW w:w="1080" w:type="dxa"/>
          </w:tcPr>
          <w:p w14:paraId="13F77208" w14:textId="1B3C8017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67B99EDC" w14:textId="54B08BFE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47F44BA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92BAC7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42</w:t>
            </w:r>
          </w:p>
        </w:tc>
        <w:tc>
          <w:tcPr>
            <w:tcW w:w="1620" w:type="dxa"/>
            <w:vAlign w:val="center"/>
            <w:hideMark/>
          </w:tcPr>
          <w:p w14:paraId="0B84B5C4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Railway</w:t>
            </w:r>
          </w:p>
        </w:tc>
        <w:tc>
          <w:tcPr>
            <w:tcW w:w="1080" w:type="dxa"/>
          </w:tcPr>
          <w:p w14:paraId="6C0EB6A1" w14:textId="734C6302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7D3DD3D3" w14:textId="16DE5FD2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561D51E8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02060A47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43</w:t>
            </w:r>
          </w:p>
        </w:tc>
        <w:tc>
          <w:tcPr>
            <w:tcW w:w="1620" w:type="dxa"/>
            <w:vAlign w:val="center"/>
            <w:hideMark/>
          </w:tcPr>
          <w:p w14:paraId="3CC4EE6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Roundabout</w:t>
            </w:r>
          </w:p>
        </w:tc>
        <w:tc>
          <w:tcPr>
            <w:tcW w:w="1080" w:type="dxa"/>
          </w:tcPr>
          <w:p w14:paraId="777FE75B" w14:textId="743DA1C3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69FAD07E" w14:textId="0B81394D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5E91DFDE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DDC0CD8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44</w:t>
            </w:r>
          </w:p>
        </w:tc>
        <w:tc>
          <w:tcPr>
            <w:tcW w:w="1620" w:type="dxa"/>
            <w:vAlign w:val="center"/>
            <w:hideMark/>
          </w:tcPr>
          <w:p w14:paraId="3DE592F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Station</w:t>
            </w:r>
          </w:p>
        </w:tc>
        <w:tc>
          <w:tcPr>
            <w:tcW w:w="1080" w:type="dxa"/>
          </w:tcPr>
          <w:p w14:paraId="01609881" w14:textId="68E10D05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2B43AEB3" w14:textId="00DB8A9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1954312F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1D46357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45</w:t>
            </w:r>
          </w:p>
        </w:tc>
        <w:tc>
          <w:tcPr>
            <w:tcW w:w="1620" w:type="dxa"/>
            <w:vAlign w:val="center"/>
            <w:hideMark/>
          </w:tcPr>
          <w:p w14:paraId="297F078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Stop</w:t>
            </w:r>
          </w:p>
        </w:tc>
        <w:tc>
          <w:tcPr>
            <w:tcW w:w="1080" w:type="dxa"/>
          </w:tcPr>
          <w:p w14:paraId="01C5E042" w14:textId="02193AFD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095191D4" w14:textId="71C73194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71DFDA20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4DEF9045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46</w:t>
            </w:r>
          </w:p>
        </w:tc>
        <w:tc>
          <w:tcPr>
            <w:tcW w:w="1620" w:type="dxa"/>
            <w:vAlign w:val="center"/>
            <w:hideMark/>
          </w:tcPr>
          <w:p w14:paraId="7A7E89B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Traffic_Calming</w:t>
            </w:r>
          </w:p>
        </w:tc>
        <w:tc>
          <w:tcPr>
            <w:tcW w:w="1080" w:type="dxa"/>
          </w:tcPr>
          <w:p w14:paraId="67183336" w14:textId="77627A6A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637746B1" w14:textId="1F38F4E8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5B8F84E8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3BFF80F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47</w:t>
            </w:r>
          </w:p>
        </w:tc>
        <w:tc>
          <w:tcPr>
            <w:tcW w:w="1620" w:type="dxa"/>
            <w:vAlign w:val="center"/>
            <w:hideMark/>
          </w:tcPr>
          <w:p w14:paraId="669C29C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Traffic_Signal</w:t>
            </w:r>
          </w:p>
        </w:tc>
        <w:tc>
          <w:tcPr>
            <w:tcW w:w="1080" w:type="dxa"/>
          </w:tcPr>
          <w:p w14:paraId="6B888244" w14:textId="5C690756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0FFC427E" w14:textId="267181AD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1876E90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BEAADC5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48</w:t>
            </w:r>
          </w:p>
        </w:tc>
        <w:tc>
          <w:tcPr>
            <w:tcW w:w="1620" w:type="dxa"/>
            <w:vAlign w:val="center"/>
            <w:hideMark/>
          </w:tcPr>
          <w:p w14:paraId="65193136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Turning_Loop</w:t>
            </w:r>
          </w:p>
        </w:tc>
        <w:tc>
          <w:tcPr>
            <w:tcW w:w="1080" w:type="dxa"/>
          </w:tcPr>
          <w:p w14:paraId="169986D4" w14:textId="15136606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1281CBDF" w14:textId="6EFA6249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410A4" w:rsidRPr="00E831B6" w14:paraId="0F5DFB94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4D6822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49</w:t>
            </w:r>
          </w:p>
        </w:tc>
        <w:tc>
          <w:tcPr>
            <w:tcW w:w="1620" w:type="dxa"/>
            <w:vAlign w:val="center"/>
            <w:hideMark/>
          </w:tcPr>
          <w:p w14:paraId="544C702E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Sunrise_Sunset</w:t>
            </w:r>
          </w:p>
        </w:tc>
        <w:tc>
          <w:tcPr>
            <w:tcW w:w="1080" w:type="dxa"/>
          </w:tcPr>
          <w:p w14:paraId="26896AB0" w14:textId="1F816F57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13787645" w14:textId="71D21D12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use Astronomical_Twilight for day or night, this attribute is duplicate, Drop</w:t>
            </w:r>
          </w:p>
        </w:tc>
      </w:tr>
      <w:tr w:rsidR="00D410A4" w:rsidRPr="00E831B6" w14:paraId="6704C4E7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23890D52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50</w:t>
            </w:r>
          </w:p>
        </w:tc>
        <w:tc>
          <w:tcPr>
            <w:tcW w:w="1620" w:type="dxa"/>
            <w:vAlign w:val="center"/>
            <w:hideMark/>
          </w:tcPr>
          <w:p w14:paraId="5BD0D13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Civil_Twilight</w:t>
            </w:r>
          </w:p>
        </w:tc>
        <w:tc>
          <w:tcPr>
            <w:tcW w:w="1080" w:type="dxa"/>
          </w:tcPr>
          <w:p w14:paraId="10BF8FC0" w14:textId="0FBC6964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74F7F1D1" w14:textId="3233ED21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use Astronomical_Twilight for day or night, this attribute is duplicate, Drop</w:t>
            </w:r>
          </w:p>
        </w:tc>
      </w:tr>
      <w:tr w:rsidR="00D410A4" w:rsidRPr="00E831B6" w14:paraId="311A9CB2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3D02B40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51</w:t>
            </w:r>
          </w:p>
        </w:tc>
        <w:tc>
          <w:tcPr>
            <w:tcW w:w="1620" w:type="dxa"/>
            <w:vAlign w:val="center"/>
            <w:hideMark/>
          </w:tcPr>
          <w:p w14:paraId="2BC034ED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Nautical_Twilight</w:t>
            </w:r>
          </w:p>
        </w:tc>
        <w:tc>
          <w:tcPr>
            <w:tcW w:w="1080" w:type="dxa"/>
          </w:tcPr>
          <w:p w14:paraId="67D42AB0" w14:textId="44E2C1DB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Drop</w:t>
            </w:r>
          </w:p>
        </w:tc>
        <w:tc>
          <w:tcPr>
            <w:tcW w:w="6390" w:type="dxa"/>
            <w:vAlign w:val="center"/>
          </w:tcPr>
          <w:p w14:paraId="07BB222C" w14:textId="0D1CC882" w:rsidR="00D410A4" w:rsidRPr="00E831B6" w:rsidRDefault="00273349" w:rsidP="001C5229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Will use Astronomical_Twilight for day or night, this attribute is duplicate, Drop</w:t>
            </w:r>
          </w:p>
        </w:tc>
      </w:tr>
      <w:tr w:rsidR="00D410A4" w:rsidRPr="00E831B6" w14:paraId="61E56FEF" w14:textId="77777777" w:rsidTr="009762B0">
        <w:trPr>
          <w:tblCellSpacing w:w="0" w:type="dxa"/>
        </w:trPr>
        <w:tc>
          <w:tcPr>
            <w:tcW w:w="355" w:type="dxa"/>
            <w:vAlign w:val="center"/>
          </w:tcPr>
          <w:p w14:paraId="64FA20AB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52</w:t>
            </w:r>
          </w:p>
        </w:tc>
        <w:tc>
          <w:tcPr>
            <w:tcW w:w="1620" w:type="dxa"/>
            <w:vAlign w:val="center"/>
            <w:hideMark/>
          </w:tcPr>
          <w:p w14:paraId="6AC42F50" w14:textId="77777777" w:rsidR="00D410A4" w:rsidRPr="00E831B6" w:rsidRDefault="00D410A4" w:rsidP="001C5229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31B6">
              <w:rPr>
                <w:rFonts w:cstheme="minorHAnsi"/>
                <w:sz w:val="16"/>
                <w:szCs w:val="16"/>
              </w:rPr>
              <w:t>Astronomical_Twilight</w:t>
            </w:r>
          </w:p>
        </w:tc>
        <w:tc>
          <w:tcPr>
            <w:tcW w:w="1080" w:type="dxa"/>
          </w:tcPr>
          <w:p w14:paraId="4A619876" w14:textId="7AF33334" w:rsidR="00D410A4" w:rsidRPr="00E831B6" w:rsidRDefault="009762B0" w:rsidP="007F3A3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Keep</w:t>
            </w:r>
          </w:p>
        </w:tc>
        <w:tc>
          <w:tcPr>
            <w:tcW w:w="6390" w:type="dxa"/>
            <w:vAlign w:val="center"/>
          </w:tcPr>
          <w:p w14:paraId="0357FF2F" w14:textId="517681E2" w:rsidR="00D410A4" w:rsidRPr="00E831B6" w:rsidRDefault="00D410A4" w:rsidP="001C5229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F5A0898" w14:textId="77777777" w:rsidR="00D410A4" w:rsidRDefault="00D410A4" w:rsidP="00F32DCE"/>
    <w:p w14:paraId="5117103F" w14:textId="3C58F818" w:rsidR="00F32DCE" w:rsidRDefault="00F32DCE">
      <w:r>
        <w:br w:type="page"/>
      </w:r>
    </w:p>
    <w:p w14:paraId="77DE80E8" w14:textId="1AE46BB9" w:rsidR="002D6D73" w:rsidRDefault="00373B4F" w:rsidP="00CE26E0">
      <w:pPr>
        <w:pStyle w:val="Heading1"/>
      </w:pPr>
      <w:bookmarkStart w:id="4" w:name="_Toc53773927"/>
      <w:r>
        <w:lastRenderedPageBreak/>
        <w:t>Methodology</w:t>
      </w:r>
      <w:bookmarkEnd w:id="4"/>
    </w:p>
    <w:p w14:paraId="46EA73D7" w14:textId="7700647D" w:rsidR="008D3373" w:rsidRDefault="008D3373" w:rsidP="001E0126">
      <w:pPr>
        <w:pStyle w:val="Heading3"/>
      </w:pPr>
      <w:bookmarkStart w:id="5" w:name="_Toc53773928"/>
      <w:r>
        <w:t>E</w:t>
      </w:r>
      <w:r w:rsidRPr="008D3373">
        <w:t xml:space="preserve">xploratory </w:t>
      </w:r>
      <w:r>
        <w:t>D</w:t>
      </w:r>
      <w:r w:rsidRPr="008D3373">
        <w:t xml:space="preserve">ata </w:t>
      </w:r>
      <w:r>
        <w:t>A</w:t>
      </w:r>
      <w:r w:rsidRPr="008D3373">
        <w:t>nalysis</w:t>
      </w:r>
      <w:bookmarkEnd w:id="5"/>
    </w:p>
    <w:p w14:paraId="651C038C" w14:textId="234E5151" w:rsidR="00341C07" w:rsidRDefault="00DC543C" w:rsidP="00341C07">
      <w:r>
        <w:t>Target variable is obvious, “Severity”</w:t>
      </w:r>
    </w:p>
    <w:p w14:paraId="67437FAB" w14:textId="58E5A245" w:rsidR="005F66A6" w:rsidRDefault="005F66A6" w:rsidP="00341C07">
      <w:r>
        <w:t>Now let’s look at the relationship between each independent variable and the target variable “Severity”.</w:t>
      </w:r>
    </w:p>
    <w:p w14:paraId="0E924AB9" w14:textId="68B0FA7F" w:rsidR="00DC543C" w:rsidRDefault="00DC543C" w:rsidP="005F66A6">
      <w:pPr>
        <w:pStyle w:val="ListParagraph"/>
        <w:numPr>
          <w:ilvl w:val="0"/>
          <w:numId w:val="17"/>
        </w:numPr>
      </w:pPr>
      <w:r>
        <w:t>R</w:t>
      </w:r>
      <w:r w:rsidRPr="00DC543C">
        <w:t>elationship between Severity</w:t>
      </w:r>
      <w:r>
        <w:t xml:space="preserve"> and Interstate</w:t>
      </w:r>
    </w:p>
    <w:p w14:paraId="73533429" w14:textId="6CB530E2" w:rsidR="00DC543C" w:rsidRDefault="00DC543C" w:rsidP="00341C07">
      <w:r>
        <w:rPr>
          <w:noProof/>
        </w:rPr>
        <w:drawing>
          <wp:inline distT="0" distB="0" distL="0" distR="0" wp14:anchorId="2CDC8AFF" wp14:editId="65AB0394">
            <wp:extent cx="2952750" cy="199537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3785" cy="202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526C" w14:textId="18AEBA02" w:rsidR="005F66A6" w:rsidRDefault="005F66A6" w:rsidP="005F66A6">
      <w:pPr>
        <w:pStyle w:val="ListParagraph"/>
        <w:numPr>
          <w:ilvl w:val="0"/>
          <w:numId w:val="17"/>
        </w:numPr>
      </w:pPr>
      <w:r>
        <w:t>Relationship between Severity and Rush_Hour</w:t>
      </w:r>
    </w:p>
    <w:p w14:paraId="0222B01A" w14:textId="19254AFB" w:rsidR="005F66A6" w:rsidRDefault="005F66A6" w:rsidP="005F66A6">
      <w:pPr>
        <w:pStyle w:val="ListParagraph"/>
        <w:ind w:left="360"/>
      </w:pPr>
      <w:r>
        <w:rPr>
          <w:noProof/>
        </w:rPr>
        <w:drawing>
          <wp:inline distT="0" distB="0" distL="0" distR="0" wp14:anchorId="7FE9FD9F" wp14:editId="7E4B5200">
            <wp:extent cx="2800350" cy="1851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48323" cy="18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38BA" w14:textId="77777777" w:rsidR="005F66A6" w:rsidRDefault="005F66A6" w:rsidP="005F66A6">
      <w:pPr>
        <w:pStyle w:val="ListParagraph"/>
        <w:ind w:left="360"/>
      </w:pPr>
    </w:p>
    <w:p w14:paraId="4FF6805B" w14:textId="30C15E75" w:rsidR="00DC543C" w:rsidRDefault="005F66A6" w:rsidP="005F66A6">
      <w:pPr>
        <w:pStyle w:val="ListParagraph"/>
        <w:numPr>
          <w:ilvl w:val="0"/>
          <w:numId w:val="17"/>
        </w:numPr>
      </w:pPr>
      <w:r>
        <w:t>Relationship between Severity and Crossing</w:t>
      </w:r>
    </w:p>
    <w:p w14:paraId="05518713" w14:textId="025E5E0B" w:rsidR="005F66A6" w:rsidRDefault="005F66A6" w:rsidP="005F66A6">
      <w:pPr>
        <w:pStyle w:val="ListParagraph"/>
        <w:ind w:left="360"/>
      </w:pPr>
      <w:r>
        <w:rPr>
          <w:noProof/>
        </w:rPr>
        <w:drawing>
          <wp:inline distT="0" distB="0" distL="0" distR="0" wp14:anchorId="0861219D" wp14:editId="514F6915">
            <wp:extent cx="2825750" cy="190431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4623" cy="193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835D" w14:textId="77777777" w:rsidR="00AC6A43" w:rsidRDefault="00AC6A43" w:rsidP="005F66A6">
      <w:pPr>
        <w:pStyle w:val="ListParagraph"/>
        <w:ind w:left="360"/>
      </w:pPr>
    </w:p>
    <w:p w14:paraId="282A50C8" w14:textId="3E29E17F" w:rsidR="00AC6A43" w:rsidRDefault="00AC6A43" w:rsidP="00AC6A43">
      <w:pPr>
        <w:pStyle w:val="ListParagraph"/>
        <w:numPr>
          <w:ilvl w:val="0"/>
          <w:numId w:val="17"/>
        </w:numPr>
      </w:pPr>
      <w:r>
        <w:lastRenderedPageBreak/>
        <w:t>Relationship between Severity and Stop</w:t>
      </w:r>
    </w:p>
    <w:p w14:paraId="179FFD0B" w14:textId="2244EC08" w:rsidR="00DC543C" w:rsidRDefault="00AC6A43" w:rsidP="00AC6A43">
      <w:pPr>
        <w:pStyle w:val="ListParagraph"/>
        <w:ind w:left="360"/>
      </w:pPr>
      <w:r>
        <w:rPr>
          <w:noProof/>
        </w:rPr>
        <w:drawing>
          <wp:inline distT="0" distB="0" distL="0" distR="0" wp14:anchorId="0B6E9CF1" wp14:editId="13F61516">
            <wp:extent cx="2882432" cy="1929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3583" cy="195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BB55" w14:textId="77777777" w:rsidR="00423BFE" w:rsidRDefault="00423BFE" w:rsidP="00AC6A43">
      <w:pPr>
        <w:pStyle w:val="ListParagraph"/>
        <w:ind w:left="360"/>
      </w:pPr>
    </w:p>
    <w:p w14:paraId="54B3AAF0" w14:textId="0C69D6B1" w:rsidR="00AC6A43" w:rsidRDefault="00AC6A43" w:rsidP="00AC6A43">
      <w:pPr>
        <w:pStyle w:val="ListParagraph"/>
        <w:numPr>
          <w:ilvl w:val="0"/>
          <w:numId w:val="17"/>
        </w:numPr>
      </w:pPr>
      <w:r>
        <w:t>Relationship between Severity and Traffic_Signal</w:t>
      </w:r>
    </w:p>
    <w:p w14:paraId="535DF467" w14:textId="79C2C784" w:rsidR="00AC6A43" w:rsidRDefault="00AC6A43" w:rsidP="00AC6A43">
      <w:pPr>
        <w:ind w:left="360"/>
      </w:pPr>
      <w:r>
        <w:rPr>
          <w:noProof/>
        </w:rPr>
        <w:drawing>
          <wp:inline distT="0" distB="0" distL="0" distR="0" wp14:anchorId="7C707B46" wp14:editId="0E1D0B20">
            <wp:extent cx="2869671" cy="20256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0541" cy="20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1002" w14:textId="77777777" w:rsidR="00423BFE" w:rsidRDefault="00423BFE" w:rsidP="00AC6A43">
      <w:pPr>
        <w:ind w:left="360"/>
      </w:pPr>
    </w:p>
    <w:p w14:paraId="461B2722" w14:textId="402AA476" w:rsidR="00AC6A43" w:rsidRDefault="00AC6A43" w:rsidP="00AC6A43">
      <w:pPr>
        <w:pStyle w:val="ListParagraph"/>
        <w:numPr>
          <w:ilvl w:val="0"/>
          <w:numId w:val="17"/>
        </w:numPr>
      </w:pPr>
      <w:r>
        <w:t>Relationship between Severity and Junction</w:t>
      </w:r>
    </w:p>
    <w:p w14:paraId="3EF40E78" w14:textId="330BFCB6" w:rsidR="00AC6A43" w:rsidRDefault="00AC6A43" w:rsidP="00AC6A43">
      <w:pPr>
        <w:ind w:left="360"/>
      </w:pPr>
      <w:r>
        <w:rPr>
          <w:noProof/>
        </w:rPr>
        <w:drawing>
          <wp:inline distT="0" distB="0" distL="0" distR="0" wp14:anchorId="1855BD6A" wp14:editId="554839DD">
            <wp:extent cx="2921000" cy="20206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6184" cy="205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9FBE" w14:textId="6363BD82" w:rsidR="00423BFE" w:rsidRDefault="00423BFE" w:rsidP="00AC6A43">
      <w:pPr>
        <w:ind w:left="360"/>
      </w:pPr>
    </w:p>
    <w:p w14:paraId="046A020A" w14:textId="71DCFCFE" w:rsidR="00DA0887" w:rsidRDefault="00DA0887" w:rsidP="00AC6A43">
      <w:pPr>
        <w:ind w:left="360"/>
      </w:pPr>
    </w:p>
    <w:p w14:paraId="45E2816D" w14:textId="77777777" w:rsidR="00DA0887" w:rsidRDefault="00DA0887" w:rsidP="00AC6A43">
      <w:pPr>
        <w:ind w:left="360"/>
      </w:pPr>
    </w:p>
    <w:p w14:paraId="1D8C48B8" w14:textId="624E61CA" w:rsidR="00AC6A43" w:rsidRDefault="00AC6A43" w:rsidP="00AC6A43">
      <w:pPr>
        <w:pStyle w:val="ListParagraph"/>
        <w:numPr>
          <w:ilvl w:val="0"/>
          <w:numId w:val="17"/>
        </w:numPr>
      </w:pPr>
      <w:r>
        <w:lastRenderedPageBreak/>
        <w:t xml:space="preserve">Relationship between Severity and </w:t>
      </w:r>
      <w:r w:rsidR="00423BFE">
        <w:t>Give_Way</w:t>
      </w:r>
    </w:p>
    <w:p w14:paraId="740A67D5" w14:textId="1DEA5213" w:rsidR="00423BFE" w:rsidRDefault="00DA0887" w:rsidP="00423BFE">
      <w:pPr>
        <w:ind w:left="360"/>
      </w:pPr>
      <w:r>
        <w:rPr>
          <w:noProof/>
        </w:rPr>
        <w:drawing>
          <wp:inline distT="0" distB="0" distL="0" distR="0" wp14:anchorId="3DF3ECF7" wp14:editId="10304D66">
            <wp:extent cx="2952750" cy="20197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4786" cy="20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5CF9" w14:textId="77777777" w:rsidR="00EE50D1" w:rsidRDefault="00EE50D1" w:rsidP="00423BFE">
      <w:pPr>
        <w:ind w:left="360"/>
      </w:pPr>
    </w:p>
    <w:p w14:paraId="6DBE30F9" w14:textId="139078B0" w:rsidR="00DA0887" w:rsidRDefault="001C672F" w:rsidP="00DA0887">
      <w:pPr>
        <w:pStyle w:val="ListParagraph"/>
        <w:numPr>
          <w:ilvl w:val="0"/>
          <w:numId w:val="17"/>
        </w:numPr>
      </w:pPr>
      <w:r>
        <w:t>Relationship between Severity and Duration_in_Hour</w:t>
      </w:r>
    </w:p>
    <w:p w14:paraId="2872AA37" w14:textId="2FA793DE" w:rsidR="001C672F" w:rsidRDefault="001C672F" w:rsidP="001C672F">
      <w:pPr>
        <w:ind w:left="360"/>
      </w:pPr>
      <w:r>
        <w:rPr>
          <w:noProof/>
        </w:rPr>
        <w:drawing>
          <wp:inline distT="0" distB="0" distL="0" distR="0" wp14:anchorId="741E2E7C" wp14:editId="52F72917">
            <wp:extent cx="4029012" cy="21380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9069" cy="21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675E" w14:textId="77777777" w:rsidR="00EE50D1" w:rsidRDefault="00EE50D1" w:rsidP="001C672F">
      <w:pPr>
        <w:ind w:left="360"/>
      </w:pPr>
    </w:p>
    <w:p w14:paraId="111D4B82" w14:textId="62626F42" w:rsidR="001C672F" w:rsidRDefault="001C672F" w:rsidP="001C672F">
      <w:pPr>
        <w:pStyle w:val="ListParagraph"/>
        <w:numPr>
          <w:ilvl w:val="0"/>
          <w:numId w:val="17"/>
        </w:numPr>
      </w:pPr>
      <w:r>
        <w:t>Relationship between Severity and Distance_mi</w:t>
      </w:r>
    </w:p>
    <w:p w14:paraId="75530F04" w14:textId="3BC87B08" w:rsidR="001C672F" w:rsidRDefault="001C672F" w:rsidP="001C672F">
      <w:pPr>
        <w:ind w:left="360"/>
      </w:pPr>
      <w:r>
        <w:rPr>
          <w:noProof/>
        </w:rPr>
        <w:drawing>
          <wp:inline distT="0" distB="0" distL="0" distR="0" wp14:anchorId="4D8E815E" wp14:editId="668C9F4F">
            <wp:extent cx="4013200" cy="2086778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9104" cy="210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B9E0" w14:textId="154EE807" w:rsidR="001C672F" w:rsidRDefault="001C672F" w:rsidP="001C672F">
      <w:pPr>
        <w:ind w:left="360"/>
      </w:pPr>
    </w:p>
    <w:p w14:paraId="04199044" w14:textId="33162AE8" w:rsidR="001C672F" w:rsidRDefault="001C672F" w:rsidP="001C672F">
      <w:pPr>
        <w:pStyle w:val="ListParagraph"/>
        <w:numPr>
          <w:ilvl w:val="0"/>
          <w:numId w:val="17"/>
        </w:numPr>
      </w:pPr>
      <w:r>
        <w:lastRenderedPageBreak/>
        <w:t>Relationship between Severity and Visibility_mi</w:t>
      </w:r>
    </w:p>
    <w:p w14:paraId="488EFD65" w14:textId="0C875EDA" w:rsidR="001C672F" w:rsidRDefault="001C672F" w:rsidP="001C672F">
      <w:pPr>
        <w:ind w:left="360"/>
      </w:pPr>
      <w:r>
        <w:rPr>
          <w:noProof/>
        </w:rPr>
        <w:drawing>
          <wp:inline distT="0" distB="0" distL="0" distR="0" wp14:anchorId="1301D147" wp14:editId="723BAB1C">
            <wp:extent cx="4089400" cy="2151304"/>
            <wp:effectExtent l="0" t="0" r="635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1" cy="216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96F4" w14:textId="77777777" w:rsidR="008A0205" w:rsidRDefault="008A0205" w:rsidP="001C672F">
      <w:pPr>
        <w:ind w:left="360"/>
      </w:pPr>
    </w:p>
    <w:p w14:paraId="2AFE9125" w14:textId="3D246F77" w:rsidR="00D975BF" w:rsidRDefault="00D975BF" w:rsidP="00D975BF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r w:rsidR="00C1469A">
        <w:t>Wind_Speed_mph</w:t>
      </w:r>
    </w:p>
    <w:p w14:paraId="4C2FED9F" w14:textId="198A45FA" w:rsidR="00C1469A" w:rsidRDefault="00C1469A" w:rsidP="00C1469A">
      <w:pPr>
        <w:ind w:left="360"/>
      </w:pPr>
      <w:r>
        <w:rPr>
          <w:noProof/>
        </w:rPr>
        <w:drawing>
          <wp:inline distT="0" distB="0" distL="0" distR="0" wp14:anchorId="66AAD57B" wp14:editId="07A7B322">
            <wp:extent cx="4133850" cy="2213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2856" cy="22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3E71" w14:textId="77777777" w:rsidR="008A0205" w:rsidRDefault="008A0205" w:rsidP="00C1469A">
      <w:pPr>
        <w:ind w:left="360"/>
      </w:pPr>
    </w:p>
    <w:p w14:paraId="4E500A96" w14:textId="2200F380" w:rsidR="008A0205" w:rsidRDefault="008A0205" w:rsidP="008A0205">
      <w:pPr>
        <w:pStyle w:val="ListParagraph"/>
        <w:numPr>
          <w:ilvl w:val="0"/>
          <w:numId w:val="17"/>
        </w:numPr>
      </w:pPr>
      <w:r>
        <w:t>Relationship between Severity and Temperature_F</w:t>
      </w:r>
    </w:p>
    <w:p w14:paraId="4F8E1165" w14:textId="2201EC9A" w:rsidR="008A0205" w:rsidRDefault="008A0205" w:rsidP="008A0205">
      <w:pPr>
        <w:ind w:left="360"/>
      </w:pPr>
      <w:r>
        <w:rPr>
          <w:noProof/>
        </w:rPr>
        <w:drawing>
          <wp:inline distT="0" distB="0" distL="0" distR="0" wp14:anchorId="29F79A93" wp14:editId="6866EADF">
            <wp:extent cx="4121150" cy="216800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43513" cy="217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13E" w14:textId="3B00C9D7" w:rsidR="008A0205" w:rsidRDefault="008353AA" w:rsidP="008353AA">
      <w:pPr>
        <w:pStyle w:val="ListParagraph"/>
        <w:numPr>
          <w:ilvl w:val="0"/>
          <w:numId w:val="17"/>
        </w:numPr>
      </w:pPr>
      <w:r>
        <w:lastRenderedPageBreak/>
        <w:t xml:space="preserve">Relationship between Severity and </w:t>
      </w:r>
      <w:r w:rsidR="003D63A4">
        <w:t>Humidity_percent</w:t>
      </w:r>
    </w:p>
    <w:p w14:paraId="08ACB3F9" w14:textId="1F3C5AFF" w:rsidR="008353AA" w:rsidRDefault="003D63A4" w:rsidP="008353AA">
      <w:pPr>
        <w:ind w:left="360"/>
      </w:pPr>
      <w:r>
        <w:rPr>
          <w:noProof/>
        </w:rPr>
        <w:drawing>
          <wp:inline distT="0" distB="0" distL="0" distR="0" wp14:anchorId="77CBAA17" wp14:editId="2F63317B">
            <wp:extent cx="4186466" cy="2201918"/>
            <wp:effectExtent l="0" t="0" r="508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75794" cy="224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AB9F" w14:textId="4873DB70" w:rsidR="00BB1401" w:rsidRDefault="00BB1401" w:rsidP="008353AA">
      <w:pPr>
        <w:ind w:left="360"/>
      </w:pPr>
    </w:p>
    <w:p w14:paraId="1FB62803" w14:textId="1F486057" w:rsidR="00BB1401" w:rsidRDefault="00BB1401" w:rsidP="00BB1401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r w:rsidR="003D4EE7">
        <w:t>Pressure_in</w:t>
      </w:r>
    </w:p>
    <w:p w14:paraId="05024F55" w14:textId="77EF20A8" w:rsidR="00BB1401" w:rsidRDefault="003D4EE7" w:rsidP="00BB1401">
      <w:pPr>
        <w:ind w:left="360"/>
      </w:pPr>
      <w:r>
        <w:rPr>
          <w:noProof/>
        </w:rPr>
        <w:drawing>
          <wp:inline distT="0" distB="0" distL="0" distR="0" wp14:anchorId="33B4EC05" wp14:editId="687A0CE0">
            <wp:extent cx="4102403" cy="213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4535" cy="21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D627" w14:textId="3958593B" w:rsidR="00C3619C" w:rsidRDefault="00C3619C" w:rsidP="00BB1401">
      <w:pPr>
        <w:ind w:left="360"/>
      </w:pPr>
    </w:p>
    <w:p w14:paraId="0D63F5B8" w14:textId="1DBDA0BD" w:rsidR="00C3619C" w:rsidRDefault="00C3619C" w:rsidP="00C3619C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r w:rsidR="000C057E">
        <w:t>Bump</w:t>
      </w:r>
    </w:p>
    <w:p w14:paraId="23300696" w14:textId="29B8CFC6" w:rsidR="00C3619C" w:rsidRDefault="000C057E" w:rsidP="00C3619C">
      <w:pPr>
        <w:ind w:left="360"/>
      </w:pPr>
      <w:r>
        <w:rPr>
          <w:noProof/>
        </w:rPr>
        <w:drawing>
          <wp:inline distT="0" distB="0" distL="0" distR="0" wp14:anchorId="211B6E32" wp14:editId="2C542D87">
            <wp:extent cx="3003550" cy="2044862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9664" cy="205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9780" w14:textId="1C46C3E9" w:rsidR="00881E0E" w:rsidRDefault="00881E0E" w:rsidP="00881E0E">
      <w:pPr>
        <w:pStyle w:val="ListParagraph"/>
        <w:numPr>
          <w:ilvl w:val="0"/>
          <w:numId w:val="17"/>
        </w:numPr>
      </w:pPr>
      <w:r>
        <w:lastRenderedPageBreak/>
        <w:t xml:space="preserve">Relationship between Severity and </w:t>
      </w:r>
      <w:r w:rsidR="002D33AF">
        <w:t>No_Exit</w:t>
      </w:r>
    </w:p>
    <w:p w14:paraId="0959D7B8" w14:textId="64293036" w:rsidR="00881E0E" w:rsidRDefault="002D33AF" w:rsidP="00881E0E">
      <w:pPr>
        <w:ind w:left="360"/>
      </w:pPr>
      <w:r>
        <w:rPr>
          <w:noProof/>
        </w:rPr>
        <w:drawing>
          <wp:inline distT="0" distB="0" distL="0" distR="0" wp14:anchorId="34703B26" wp14:editId="57318189">
            <wp:extent cx="3025738" cy="20256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9461" cy="20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6FB2" w14:textId="6C68BE9A" w:rsidR="00793729" w:rsidRDefault="00793729" w:rsidP="00881E0E">
      <w:pPr>
        <w:ind w:left="360"/>
      </w:pPr>
    </w:p>
    <w:p w14:paraId="096509F7" w14:textId="7BBBABE3" w:rsidR="00793729" w:rsidRDefault="00793729" w:rsidP="00793729">
      <w:pPr>
        <w:pStyle w:val="ListParagraph"/>
        <w:numPr>
          <w:ilvl w:val="0"/>
          <w:numId w:val="17"/>
        </w:numPr>
      </w:pPr>
      <w:r>
        <w:t>Relationship between Severity and Railway</w:t>
      </w:r>
    </w:p>
    <w:p w14:paraId="74DD9157" w14:textId="3C1F14C3" w:rsidR="00793729" w:rsidRDefault="00793729" w:rsidP="00793729">
      <w:pPr>
        <w:ind w:left="360"/>
      </w:pPr>
      <w:r>
        <w:rPr>
          <w:noProof/>
        </w:rPr>
        <w:drawing>
          <wp:inline distT="0" distB="0" distL="0" distR="0" wp14:anchorId="51417E54" wp14:editId="566A0227">
            <wp:extent cx="3021928" cy="2037080"/>
            <wp:effectExtent l="0" t="0" r="762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56904" cy="20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5136" w14:textId="49744C53" w:rsidR="004522A1" w:rsidRDefault="004522A1" w:rsidP="00793729">
      <w:pPr>
        <w:ind w:left="360"/>
      </w:pPr>
    </w:p>
    <w:p w14:paraId="0DA0DF7A" w14:textId="3E83E36B" w:rsidR="004522A1" w:rsidRDefault="004522A1" w:rsidP="004522A1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r w:rsidR="0023703D">
        <w:t>Roundabout</w:t>
      </w:r>
    </w:p>
    <w:p w14:paraId="2486260D" w14:textId="6A17C778" w:rsidR="004522A1" w:rsidRDefault="0023703D" w:rsidP="004522A1">
      <w:pPr>
        <w:ind w:left="360"/>
      </w:pPr>
      <w:r>
        <w:rPr>
          <w:noProof/>
        </w:rPr>
        <w:drawing>
          <wp:inline distT="0" distB="0" distL="0" distR="0" wp14:anchorId="230CD8D5" wp14:editId="784285A4">
            <wp:extent cx="3073400" cy="208907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06685" cy="21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3CC9" w14:textId="3908C66F" w:rsidR="002B32D2" w:rsidRDefault="002B32D2" w:rsidP="004522A1">
      <w:pPr>
        <w:ind w:left="360"/>
      </w:pPr>
    </w:p>
    <w:p w14:paraId="20B15AE1" w14:textId="06E105F1" w:rsidR="002B32D2" w:rsidRDefault="002B32D2" w:rsidP="002B32D2">
      <w:pPr>
        <w:pStyle w:val="ListParagraph"/>
        <w:numPr>
          <w:ilvl w:val="0"/>
          <w:numId w:val="17"/>
        </w:numPr>
      </w:pPr>
      <w:r>
        <w:lastRenderedPageBreak/>
        <w:t>Relationship between Severity and Station</w:t>
      </w:r>
    </w:p>
    <w:p w14:paraId="27D5B52D" w14:textId="45733A53" w:rsidR="002B32D2" w:rsidRDefault="002B32D2" w:rsidP="002B32D2">
      <w:pPr>
        <w:ind w:left="360"/>
      </w:pPr>
      <w:r>
        <w:rPr>
          <w:noProof/>
        </w:rPr>
        <w:drawing>
          <wp:inline distT="0" distB="0" distL="0" distR="0" wp14:anchorId="18FDAE28" wp14:editId="1E89119B">
            <wp:extent cx="3193931" cy="2095348"/>
            <wp:effectExtent l="0" t="0" r="698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0407" cy="21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4B0E" w14:textId="10F94E2D" w:rsidR="00F76415" w:rsidRDefault="00F76415" w:rsidP="002B32D2">
      <w:pPr>
        <w:ind w:left="360"/>
      </w:pPr>
    </w:p>
    <w:p w14:paraId="4738D203" w14:textId="3E079A8D" w:rsidR="00F76415" w:rsidRDefault="00B16909" w:rsidP="00F76415">
      <w:pPr>
        <w:pStyle w:val="ListParagraph"/>
        <w:numPr>
          <w:ilvl w:val="0"/>
          <w:numId w:val="17"/>
        </w:numPr>
      </w:pPr>
      <w:r>
        <w:t xml:space="preserve">Relationship between Severity and </w:t>
      </w:r>
      <w:r w:rsidR="00350051">
        <w:t>Traffic_Calming</w:t>
      </w:r>
    </w:p>
    <w:p w14:paraId="3DEF6AA5" w14:textId="06B57BB1" w:rsidR="00B16909" w:rsidRDefault="00350051" w:rsidP="00B16909">
      <w:pPr>
        <w:ind w:left="360"/>
      </w:pPr>
      <w:r>
        <w:rPr>
          <w:noProof/>
        </w:rPr>
        <w:drawing>
          <wp:inline distT="0" distB="0" distL="0" distR="0" wp14:anchorId="4AB316AD" wp14:editId="67F5900E">
            <wp:extent cx="3232150" cy="2243492"/>
            <wp:effectExtent l="0" t="0" r="635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52984" cy="225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F73C" w14:textId="4E8D9757" w:rsidR="00C2324E" w:rsidRDefault="00C2324E" w:rsidP="00C2324E">
      <w:pPr>
        <w:pStyle w:val="ListParagraph"/>
        <w:numPr>
          <w:ilvl w:val="0"/>
          <w:numId w:val="17"/>
        </w:numPr>
      </w:pPr>
      <w:r>
        <w:t>Relationship between Severity and Turning_Loop</w:t>
      </w:r>
    </w:p>
    <w:p w14:paraId="24D6E919" w14:textId="1423C9F2" w:rsidR="00C2324E" w:rsidRDefault="00C2324E" w:rsidP="00C2324E">
      <w:pPr>
        <w:ind w:left="360"/>
      </w:pPr>
      <w:r>
        <w:rPr>
          <w:noProof/>
        </w:rPr>
        <w:drawing>
          <wp:inline distT="0" distB="0" distL="0" distR="0" wp14:anchorId="1B69BB3F" wp14:editId="0670FE2D">
            <wp:extent cx="3105150" cy="215013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23456" cy="216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01DC" w14:textId="73DF308E" w:rsidR="00F824E5" w:rsidRDefault="00F824E5" w:rsidP="00C2324E">
      <w:pPr>
        <w:ind w:left="360"/>
      </w:pPr>
    </w:p>
    <w:p w14:paraId="5456BD68" w14:textId="154F0319" w:rsidR="00F824E5" w:rsidRDefault="00F824E5" w:rsidP="00F824E5">
      <w:pPr>
        <w:pStyle w:val="ListParagraph"/>
        <w:numPr>
          <w:ilvl w:val="0"/>
          <w:numId w:val="17"/>
        </w:numPr>
      </w:pPr>
      <w:r>
        <w:lastRenderedPageBreak/>
        <w:t xml:space="preserve">Relationship between Severity and </w:t>
      </w:r>
      <w:r w:rsidR="003A19FC">
        <w:t>Astronomical_Twilight</w:t>
      </w:r>
    </w:p>
    <w:p w14:paraId="0A24D169" w14:textId="063A4151" w:rsidR="00F824E5" w:rsidRDefault="003A19FC" w:rsidP="00F824E5">
      <w:pPr>
        <w:ind w:left="360"/>
      </w:pPr>
      <w:r>
        <w:rPr>
          <w:noProof/>
        </w:rPr>
        <w:drawing>
          <wp:inline distT="0" distB="0" distL="0" distR="0" wp14:anchorId="03E866A5" wp14:editId="24EA7E65">
            <wp:extent cx="3015905" cy="2056765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47755" cy="20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0C4C" w14:textId="77777777" w:rsidR="00DC543C" w:rsidRPr="00341C07" w:rsidRDefault="00DC543C" w:rsidP="00341C07"/>
    <w:p w14:paraId="2DA715F6" w14:textId="77777777" w:rsidR="00341C07" w:rsidRDefault="00341C07" w:rsidP="001E0126">
      <w:pPr>
        <w:pStyle w:val="Heading3"/>
      </w:pPr>
      <w:bookmarkStart w:id="6" w:name="_Toc53773929"/>
      <w:r>
        <w:t>Feature Selection</w:t>
      </w:r>
      <w:bookmarkEnd w:id="6"/>
    </w:p>
    <w:p w14:paraId="6D1735FD" w14:textId="77777777" w:rsidR="00892DDE" w:rsidRDefault="00892DDE" w:rsidP="008D3373">
      <w:r>
        <w:t>After reviewing above relationships between Severity and the independent variables, the following 10 features are selected for car accident severity prediction.</w:t>
      </w:r>
    </w:p>
    <w:p w14:paraId="0A410A56" w14:textId="77777777" w:rsidR="00BB588C" w:rsidRDefault="00BB588C" w:rsidP="00BB588C">
      <w:pPr>
        <w:ind w:left="720"/>
      </w:pPr>
      <w:r w:rsidRPr="00BB588C">
        <w:t>Duration_in_Hour</w:t>
      </w:r>
    </w:p>
    <w:p w14:paraId="4D50B321" w14:textId="77777777" w:rsidR="00BB588C" w:rsidRDefault="00BB588C" w:rsidP="00BB588C">
      <w:pPr>
        <w:ind w:left="720"/>
      </w:pPr>
      <w:r w:rsidRPr="00BB588C">
        <w:t>Interstate</w:t>
      </w:r>
    </w:p>
    <w:p w14:paraId="36339130" w14:textId="77777777" w:rsidR="00BB588C" w:rsidRDefault="00BB588C" w:rsidP="00BB588C">
      <w:pPr>
        <w:ind w:left="720"/>
      </w:pPr>
      <w:r w:rsidRPr="00BB588C">
        <w:t>Distance_mi</w:t>
      </w:r>
    </w:p>
    <w:p w14:paraId="2B246203" w14:textId="77777777" w:rsidR="00BB588C" w:rsidRDefault="00BB588C" w:rsidP="00BB588C">
      <w:pPr>
        <w:ind w:left="720"/>
      </w:pPr>
      <w:r w:rsidRPr="00BB588C">
        <w:t>Crossing</w:t>
      </w:r>
    </w:p>
    <w:p w14:paraId="05079999" w14:textId="77777777" w:rsidR="00BB588C" w:rsidRDefault="00BB588C" w:rsidP="00BB588C">
      <w:pPr>
        <w:ind w:left="720"/>
      </w:pPr>
      <w:r w:rsidRPr="00BB588C">
        <w:t>Give_Way</w:t>
      </w:r>
    </w:p>
    <w:p w14:paraId="1330A1E9" w14:textId="77777777" w:rsidR="00BB588C" w:rsidRDefault="00BB588C" w:rsidP="00BB588C">
      <w:pPr>
        <w:ind w:left="720"/>
      </w:pPr>
      <w:r w:rsidRPr="00BB588C">
        <w:t>Railway</w:t>
      </w:r>
    </w:p>
    <w:p w14:paraId="3DAB114F" w14:textId="77777777" w:rsidR="00BB588C" w:rsidRDefault="00BB588C" w:rsidP="00BB588C">
      <w:pPr>
        <w:ind w:left="720"/>
      </w:pPr>
      <w:r w:rsidRPr="00BB588C">
        <w:t>Station</w:t>
      </w:r>
    </w:p>
    <w:p w14:paraId="25C3F1A7" w14:textId="77777777" w:rsidR="00BB588C" w:rsidRDefault="00BB588C" w:rsidP="00BB588C">
      <w:pPr>
        <w:ind w:left="720"/>
      </w:pPr>
      <w:r w:rsidRPr="00BB588C">
        <w:t>Stop</w:t>
      </w:r>
    </w:p>
    <w:p w14:paraId="7B1D7400" w14:textId="77777777" w:rsidR="00BB588C" w:rsidRDefault="00BB588C" w:rsidP="00BB588C">
      <w:pPr>
        <w:ind w:left="720"/>
      </w:pPr>
      <w:r w:rsidRPr="00BB588C">
        <w:t>Traffic_Calming</w:t>
      </w:r>
    </w:p>
    <w:p w14:paraId="6C48122F" w14:textId="3A442238" w:rsidR="003E43D6" w:rsidRDefault="00BB588C" w:rsidP="00BB588C">
      <w:pPr>
        <w:ind w:left="720"/>
      </w:pPr>
      <w:r w:rsidRPr="00BB588C">
        <w:t>Traffic_Signal</w:t>
      </w:r>
    </w:p>
    <w:p w14:paraId="62E19DA7" w14:textId="26D6084F" w:rsidR="00BB588C" w:rsidRDefault="00BB588C" w:rsidP="008D3373"/>
    <w:p w14:paraId="7C097492" w14:textId="60D0AE46" w:rsidR="00613E56" w:rsidRDefault="00613E56" w:rsidP="00D03A04">
      <w:pPr>
        <w:pStyle w:val="Heading3"/>
      </w:pPr>
      <w:bookmarkStart w:id="7" w:name="_Toc53773930"/>
      <w:r>
        <w:t>Classification Algorithms</w:t>
      </w:r>
      <w:bookmarkEnd w:id="7"/>
    </w:p>
    <w:p w14:paraId="61233AD2" w14:textId="77777777" w:rsidR="00613E56" w:rsidRDefault="00613E56" w:rsidP="008D3373">
      <w:r>
        <w:t xml:space="preserve">Target variable “Severity” has 4 possible values 1-4, it is multi-class classification. Therefore the binary classification algorithms “Logistic Regression” and “Support Vector Machine” cannot be used. </w:t>
      </w:r>
    </w:p>
    <w:p w14:paraId="79B1356D" w14:textId="77777777" w:rsidR="00613E56" w:rsidRDefault="00613E56" w:rsidP="008D3373">
      <w:r>
        <w:t>I used “K-Nearest Neighbors” and “Decision Trees” algorithms to build prediction models.</w:t>
      </w:r>
    </w:p>
    <w:p w14:paraId="39D58328" w14:textId="3A700B53" w:rsidR="00613E56" w:rsidRDefault="00613E56">
      <w:r>
        <w:br w:type="page"/>
      </w:r>
    </w:p>
    <w:p w14:paraId="42BEF8CA" w14:textId="5CD598D3" w:rsidR="00373B4F" w:rsidRDefault="00373B4F" w:rsidP="00373B4F">
      <w:pPr>
        <w:pStyle w:val="Heading1"/>
      </w:pPr>
      <w:bookmarkStart w:id="8" w:name="_Toc53773931"/>
      <w:r>
        <w:lastRenderedPageBreak/>
        <w:t>Results</w:t>
      </w:r>
      <w:bookmarkEnd w:id="8"/>
    </w:p>
    <w:p w14:paraId="5E6EE74D" w14:textId="1BC4331D" w:rsidR="00373B4F" w:rsidRDefault="00CF3A95" w:rsidP="00086CD7">
      <w:pPr>
        <w:pStyle w:val="ListBullet"/>
        <w:numPr>
          <w:ilvl w:val="0"/>
          <w:numId w:val="0"/>
        </w:numPr>
      </w:pPr>
      <w:r>
        <w:t>The dataset was split into training set (80%) and test set (20%). Train set was used to train the models, while test set was used for accuracy evaluation.</w:t>
      </w:r>
    </w:p>
    <w:p w14:paraId="50E9A96A" w14:textId="7117D561" w:rsidR="00CF3A95" w:rsidRPr="008F10BA" w:rsidRDefault="00091184" w:rsidP="00086CD7">
      <w:pPr>
        <w:pStyle w:val="ListBullet"/>
        <w:numPr>
          <w:ilvl w:val="0"/>
          <w:numId w:val="0"/>
        </w:numPr>
        <w:rPr>
          <w:b/>
          <w:bCs/>
        </w:rPr>
      </w:pPr>
      <w:r w:rsidRPr="008F10BA">
        <w:rPr>
          <w:b/>
          <w:bCs/>
        </w:rPr>
        <w:t>KNN</w:t>
      </w:r>
    </w:p>
    <w:p w14:paraId="1A87BAC7" w14:textId="6B3606BD" w:rsidR="00091184" w:rsidRDefault="00091184" w:rsidP="00091184">
      <w:pPr>
        <w:pStyle w:val="ListBullet"/>
        <w:numPr>
          <w:ilvl w:val="0"/>
          <w:numId w:val="0"/>
        </w:numPr>
      </w:pPr>
      <w:r>
        <w:t xml:space="preserve">The best accuracy </w:t>
      </w:r>
      <w:r w:rsidR="008F10BA">
        <w:t>i</w:t>
      </w:r>
      <w:r>
        <w:t>s 0.7469588820749975 with K=13</w:t>
      </w:r>
    </w:p>
    <w:p w14:paraId="2EBFDF7B" w14:textId="5FA86B23" w:rsidR="00091184" w:rsidRPr="00091184" w:rsidRDefault="00091184" w:rsidP="00091184">
      <w:pPr>
        <w:pStyle w:val="ListBullet"/>
        <w:numPr>
          <w:ilvl w:val="0"/>
          <w:numId w:val="0"/>
        </w:numPr>
        <w:rPr>
          <w:rFonts w:ascii="Courier New" w:eastAsia="Times New Roman" w:hAnsi="Courier New" w:cs="Courier New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5B230EEE" wp14:editId="335D2F13">
            <wp:extent cx="2836319" cy="18478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5001" cy="18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CE27" w14:textId="6CD5E890" w:rsidR="00091184" w:rsidRDefault="00091184" w:rsidP="00086CD7">
      <w:pPr>
        <w:pStyle w:val="ListBullet"/>
        <w:numPr>
          <w:ilvl w:val="0"/>
          <w:numId w:val="0"/>
        </w:numPr>
      </w:pPr>
    </w:p>
    <w:p w14:paraId="6C709C66" w14:textId="441B2A5E" w:rsidR="008F10BA" w:rsidRDefault="008F10BA" w:rsidP="008F10BA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Decision Tree</w:t>
      </w:r>
    </w:p>
    <w:p w14:paraId="524417C9" w14:textId="2BCB41FA" w:rsidR="008F10BA" w:rsidRDefault="008F10BA" w:rsidP="008F10BA">
      <w:pPr>
        <w:pStyle w:val="ListBullet"/>
        <w:numPr>
          <w:ilvl w:val="0"/>
          <w:numId w:val="0"/>
        </w:numPr>
      </w:pPr>
      <w:r w:rsidRPr="008F10BA">
        <w:t xml:space="preserve">Decision Tree’s accuracy is </w:t>
      </w:r>
      <w:r>
        <w:t>0.7532924499849201</w:t>
      </w:r>
    </w:p>
    <w:p w14:paraId="2FAEF142" w14:textId="137BA368" w:rsidR="008F10BA" w:rsidRDefault="008F10BA" w:rsidP="008F10BA">
      <w:pPr>
        <w:pStyle w:val="ListBullet"/>
        <w:numPr>
          <w:ilvl w:val="0"/>
          <w:numId w:val="0"/>
        </w:numPr>
      </w:pPr>
    </w:p>
    <w:p w14:paraId="09388D13" w14:textId="3ADC1C6C" w:rsidR="008F10BA" w:rsidRPr="008F10BA" w:rsidRDefault="008F10BA" w:rsidP="008F10BA">
      <w:pPr>
        <w:pStyle w:val="ListBullet"/>
        <w:numPr>
          <w:ilvl w:val="0"/>
          <w:numId w:val="0"/>
        </w:numPr>
        <w:rPr>
          <w:b/>
          <w:bCs/>
        </w:rPr>
      </w:pPr>
      <w:r w:rsidRPr="008F10BA">
        <w:rPr>
          <w:b/>
          <w:bCs/>
        </w:rPr>
        <w:t>Comparison</w:t>
      </w:r>
    </w:p>
    <w:p w14:paraId="36EDC651" w14:textId="6348E365" w:rsidR="008F10BA" w:rsidRDefault="008F10BA" w:rsidP="008F10BA">
      <w:pPr>
        <w:pStyle w:val="ListBullet"/>
        <w:numPr>
          <w:ilvl w:val="0"/>
          <w:numId w:val="0"/>
        </w:numPr>
        <w:rPr>
          <w:rFonts w:ascii="Courier New" w:eastAsia="Times New Roman" w:hAnsi="Courier New" w:cs="Courier New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112478E9" wp14:editId="30FC8A0D">
            <wp:extent cx="1619250" cy="84772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64736" cy="8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8F40" w14:textId="6F282A34" w:rsidR="008F10BA" w:rsidRDefault="008F10BA" w:rsidP="008F10BA">
      <w:pPr>
        <w:pStyle w:val="ListBullet"/>
        <w:numPr>
          <w:ilvl w:val="0"/>
          <w:numId w:val="0"/>
        </w:numPr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72E810B0" w14:textId="08D32135" w:rsidR="008F10BA" w:rsidRPr="008F10BA" w:rsidRDefault="008F10BA" w:rsidP="008F10BA">
      <w:pPr>
        <w:pStyle w:val="ListBullet"/>
        <w:numPr>
          <w:ilvl w:val="0"/>
          <w:numId w:val="0"/>
        </w:numPr>
        <w:rPr>
          <w:rFonts w:eastAsia="Times New Roman" w:cstheme="minorHAnsi"/>
          <w:b/>
          <w:bCs/>
          <w:lang w:eastAsia="en-US"/>
        </w:rPr>
      </w:pPr>
      <w:r w:rsidRPr="008F10BA">
        <w:rPr>
          <w:rFonts w:eastAsia="Times New Roman" w:cstheme="minorHAnsi"/>
          <w:b/>
          <w:bCs/>
          <w:lang w:eastAsia="en-US"/>
        </w:rPr>
        <w:t>Model Selection</w:t>
      </w:r>
    </w:p>
    <w:p w14:paraId="2D837D4C" w14:textId="4E427EB0" w:rsidR="009B61F4" w:rsidRDefault="008F10BA" w:rsidP="008F10BA">
      <w:pPr>
        <w:pStyle w:val="ListBullet"/>
        <w:numPr>
          <w:ilvl w:val="0"/>
          <w:numId w:val="0"/>
        </w:numPr>
      </w:pPr>
      <w:r>
        <w:t xml:space="preserve">The two models have very similar accuracy. Decision Tree model performs slight better than KNN. Therefore, I chose </w:t>
      </w:r>
      <w:r w:rsidRPr="00850CF2">
        <w:rPr>
          <w:i/>
          <w:iCs/>
        </w:rPr>
        <w:t>Decision Tree</w:t>
      </w:r>
      <w:r>
        <w:t xml:space="preserve"> model for Colorado Car Accident Severity Prediction.</w:t>
      </w:r>
    </w:p>
    <w:p w14:paraId="6803058B" w14:textId="77777777" w:rsidR="009B61F4" w:rsidRDefault="009B61F4">
      <w:pPr>
        <w:rPr>
          <w:color w:val="505050" w:themeColor="text2"/>
        </w:rPr>
      </w:pPr>
      <w:r>
        <w:br w:type="page"/>
      </w:r>
    </w:p>
    <w:p w14:paraId="02F1294D" w14:textId="624E4CB3" w:rsidR="009B61F4" w:rsidRDefault="009B61F4" w:rsidP="009B61F4">
      <w:pPr>
        <w:pStyle w:val="Heading1"/>
      </w:pPr>
      <w:bookmarkStart w:id="9" w:name="_Toc53773932"/>
      <w:r>
        <w:lastRenderedPageBreak/>
        <w:t>Discussion</w:t>
      </w:r>
      <w:bookmarkEnd w:id="9"/>
    </w:p>
    <w:p w14:paraId="093BBC3D" w14:textId="28060E54" w:rsidR="009B61F4" w:rsidRDefault="009B61F4" w:rsidP="009B61F4">
      <w:r>
        <w:t>The data</w:t>
      </w:r>
      <w:r w:rsidR="001C5229">
        <w:t>set Colorado_Accidents is a subset of US_Accidents, comparing with California or New York, it’s a small-scale dataset. If we can get more data</w:t>
      </w:r>
      <w:r w:rsidR="00B87B10">
        <w:t xml:space="preserve"> for model training</w:t>
      </w:r>
      <w:r w:rsidR="001C5229">
        <w:t>, it will sure help improving the model’s accuracy.</w:t>
      </w:r>
    </w:p>
    <w:p w14:paraId="0B607413" w14:textId="27BFB79C" w:rsidR="00B87B10" w:rsidRDefault="00B87B10" w:rsidP="009B61F4">
      <w:r>
        <w:t xml:space="preserve">There’re more attributes can contribute to accident severity (in terms of impact on traffic), such as number of lanes, construction, police on site, ambulance on site, etc. </w:t>
      </w:r>
      <w:r w:rsidR="003B061D">
        <w:t>If they can also be included in the dataset, it will help more accurate prediction for sure.</w:t>
      </w:r>
    </w:p>
    <w:p w14:paraId="60F3C6D7" w14:textId="7AD4E802" w:rsidR="001C5229" w:rsidRDefault="006B7FEB" w:rsidP="009B61F4">
      <w:r>
        <w:t>TMC code tells a lot, unfortunately it’s missing from all records from source “Bing”</w:t>
      </w:r>
      <w:r w:rsidR="00605EA9">
        <w:t xml:space="preserve">, it’s 38% missing in Colorado_Accidents dataset, which makes it not usable. </w:t>
      </w:r>
    </w:p>
    <w:p w14:paraId="60F89B97" w14:textId="3C75EA07" w:rsidR="0085548C" w:rsidRDefault="0085548C">
      <w:r>
        <w:br w:type="page"/>
      </w:r>
    </w:p>
    <w:p w14:paraId="4DA273F9" w14:textId="0193ED7C" w:rsidR="0085548C" w:rsidRDefault="0085548C" w:rsidP="0085548C">
      <w:pPr>
        <w:pStyle w:val="Heading1"/>
      </w:pPr>
      <w:bookmarkStart w:id="10" w:name="_Toc53773933"/>
      <w:r>
        <w:lastRenderedPageBreak/>
        <w:t>Conclusion</w:t>
      </w:r>
      <w:bookmarkEnd w:id="10"/>
    </w:p>
    <w:p w14:paraId="6C480899" w14:textId="0D72AE9B" w:rsidR="0085548C" w:rsidRDefault="003A61B6" w:rsidP="0085548C">
      <w:pPr>
        <w:rPr>
          <w:color w:val="505050" w:themeColor="text2"/>
        </w:rPr>
      </w:pPr>
      <w:r>
        <w:t xml:space="preserve">Traffic Jam is always </w:t>
      </w:r>
      <w:r w:rsidR="009C4B15">
        <w:t xml:space="preserve">a </w:t>
      </w:r>
      <w:r>
        <w:t>challeng</w:t>
      </w:r>
      <w:r w:rsidR="009C4B15">
        <w:t>e</w:t>
      </w:r>
      <w:r>
        <w:t xml:space="preserve"> </w:t>
      </w:r>
      <w:r w:rsidR="009C4B15">
        <w:t>for big cities due to population density and aged highway networks. How to redirect traffic when an accident happens to minimize its impact on traffic is a big rewarding problem. This project is just a start, which I hope will lead to a more depth research, to truly help people to get their destination sooner safely.</w:t>
      </w:r>
      <w:bookmarkStart w:id="11" w:name="_GoBack"/>
      <w:bookmarkEnd w:id="11"/>
      <w:r w:rsidR="009C4B15">
        <w:t xml:space="preserve"> </w:t>
      </w:r>
    </w:p>
    <w:p w14:paraId="4F1565DA" w14:textId="77777777" w:rsidR="009B61F4" w:rsidRPr="008F10BA" w:rsidRDefault="009B61F4" w:rsidP="008F10BA">
      <w:pPr>
        <w:pStyle w:val="ListBullet"/>
        <w:numPr>
          <w:ilvl w:val="0"/>
          <w:numId w:val="0"/>
        </w:numPr>
        <w:rPr>
          <w:rFonts w:ascii="Courier New" w:eastAsia="Times New Roman" w:hAnsi="Courier New" w:cs="Courier New"/>
          <w:sz w:val="20"/>
          <w:szCs w:val="20"/>
          <w:lang w:eastAsia="en-US"/>
        </w:rPr>
      </w:pPr>
    </w:p>
    <w:p w14:paraId="0BA50912" w14:textId="3A9DC966" w:rsidR="008F10BA" w:rsidRDefault="008F10BA" w:rsidP="008F10BA">
      <w:pPr>
        <w:pStyle w:val="ListBullet"/>
        <w:numPr>
          <w:ilvl w:val="0"/>
          <w:numId w:val="0"/>
        </w:numPr>
      </w:pPr>
    </w:p>
    <w:p w14:paraId="6547D3D2" w14:textId="77777777" w:rsidR="008F10BA" w:rsidRDefault="008F10BA" w:rsidP="00086CD7">
      <w:pPr>
        <w:pStyle w:val="ListBullet"/>
        <w:numPr>
          <w:ilvl w:val="0"/>
          <w:numId w:val="0"/>
        </w:numPr>
      </w:pPr>
    </w:p>
    <w:p w14:paraId="6AF74B32" w14:textId="7C81AE09" w:rsidR="003E43D6" w:rsidRDefault="003E43D6">
      <w:pPr>
        <w:rPr>
          <w:color w:val="505050" w:themeColor="text2"/>
        </w:rPr>
      </w:pPr>
      <w:r>
        <w:br w:type="page"/>
      </w:r>
    </w:p>
    <w:p w14:paraId="05FF5302" w14:textId="5F3F868B" w:rsidR="00373B4F" w:rsidRDefault="00373B4F" w:rsidP="00373B4F">
      <w:pPr>
        <w:pStyle w:val="Heading1"/>
      </w:pPr>
      <w:bookmarkStart w:id="12" w:name="_Toc53773934"/>
      <w:r>
        <w:lastRenderedPageBreak/>
        <w:t>acknowledgement</w:t>
      </w:r>
      <w:bookmarkEnd w:id="12"/>
    </w:p>
    <w:p w14:paraId="2913CC0A" w14:textId="0C7ED8E2" w:rsidR="00E03899" w:rsidRDefault="00E03899" w:rsidP="00E038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Moosavi, Sobhan, Mohammad Hossein Samavatian, Srinivasan Parthasarathy, and Rajiv Ramnath. </w:t>
      </w:r>
      <w:hyperlink r:id="rId49" w:history="1">
        <w:r w:rsidRPr="00A2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“A Countrywide Traffic Accident Dataset.”</w:t>
        </w:r>
      </w:hyperlink>
      <w:r w:rsidRPr="00A2237E">
        <w:rPr>
          <w:rFonts w:ascii="Times New Roman" w:eastAsia="Times New Roman" w:hAnsi="Times New Roman" w:cs="Times New Roman"/>
          <w:sz w:val="24"/>
          <w:szCs w:val="24"/>
        </w:rPr>
        <w:t>, arXiv preprint arXiv:1906.05409 (2019).</w:t>
      </w:r>
    </w:p>
    <w:p w14:paraId="79531111" w14:textId="4A8ECB0B" w:rsidR="00E03899" w:rsidRPr="00E03899" w:rsidRDefault="00E03899" w:rsidP="00E03899">
      <w:pPr>
        <w:pStyle w:val="ListBullet"/>
        <w:numPr>
          <w:ilvl w:val="0"/>
          <w:numId w:val="16"/>
        </w:numPr>
      </w:pPr>
      <w:r w:rsidRPr="00A2237E">
        <w:rPr>
          <w:rFonts w:ascii="Times New Roman" w:eastAsia="Times New Roman" w:hAnsi="Times New Roman" w:cs="Times New Roman"/>
          <w:sz w:val="24"/>
          <w:szCs w:val="24"/>
        </w:rPr>
        <w:t xml:space="preserve">Moosavi, Sobhan, Mohammad Hossein Samavatian, Srinivasan Parthasarathy, Radu Teodorescu, and Rajiv Ramnath. </w:t>
      </w:r>
      <w:hyperlink r:id="rId50" w:history="1">
        <w:r w:rsidRPr="00A223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“Accident Risk Prediction based on Heterogeneous Sparse Data: New Dataset and Insights.”</w:t>
        </w:r>
      </w:hyperlink>
    </w:p>
    <w:p w14:paraId="45F5D166" w14:textId="1993232E" w:rsidR="003E43D6" w:rsidRDefault="003E43D6">
      <w:pPr>
        <w:rPr>
          <w:color w:val="505050" w:themeColor="text2"/>
        </w:rPr>
      </w:pPr>
    </w:p>
    <w:sectPr w:rsidR="003E43D6" w:rsidSect="00241FD5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F0551" w14:textId="77777777" w:rsidR="00F67CB2" w:rsidRDefault="00F67CB2">
      <w:pPr>
        <w:spacing w:line="240" w:lineRule="auto"/>
      </w:pPr>
      <w:r>
        <w:separator/>
      </w:r>
    </w:p>
  </w:endnote>
  <w:endnote w:type="continuationSeparator" w:id="0">
    <w:p w14:paraId="128B5AF7" w14:textId="77777777" w:rsidR="00F67CB2" w:rsidRDefault="00F67C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3A9C0" w14:textId="77777777" w:rsidR="001C5229" w:rsidRDefault="001C52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Content>
      <w:p w14:paraId="2CA0AAF8" w14:textId="77777777" w:rsidR="001C5229" w:rsidRPr="00190922" w:rsidRDefault="001C5229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18404" w14:textId="77777777" w:rsidR="001C5229" w:rsidRDefault="001C5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C51A8" w14:textId="77777777" w:rsidR="00F67CB2" w:rsidRDefault="00F67CB2">
      <w:pPr>
        <w:spacing w:line="240" w:lineRule="auto"/>
      </w:pPr>
      <w:r>
        <w:separator/>
      </w:r>
    </w:p>
  </w:footnote>
  <w:footnote w:type="continuationSeparator" w:id="0">
    <w:p w14:paraId="4334B2C3" w14:textId="77777777" w:rsidR="00F67CB2" w:rsidRDefault="00F67C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0C32C" w14:textId="77777777" w:rsidR="001C5229" w:rsidRDefault="001C52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FCF28" w14:textId="77777777" w:rsidR="001C5229" w:rsidRDefault="001C52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C0D1A" w14:textId="77777777" w:rsidR="001C5229" w:rsidRDefault="001C522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0A4D7CE9" wp14:editId="59BDB788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2" name="Picture 2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0C9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51254E1"/>
    <w:multiLevelType w:val="multilevel"/>
    <w:tmpl w:val="0C02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88617FF"/>
    <w:multiLevelType w:val="hybridMultilevel"/>
    <w:tmpl w:val="9B06B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4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61"/>
    <w:rsid w:val="00002D48"/>
    <w:rsid w:val="00016917"/>
    <w:rsid w:val="000228C0"/>
    <w:rsid w:val="0002717E"/>
    <w:rsid w:val="00075AB5"/>
    <w:rsid w:val="00086CD7"/>
    <w:rsid w:val="00091184"/>
    <w:rsid w:val="00092510"/>
    <w:rsid w:val="000A2443"/>
    <w:rsid w:val="000A7E06"/>
    <w:rsid w:val="000B20EC"/>
    <w:rsid w:val="000C057E"/>
    <w:rsid w:val="000E79F0"/>
    <w:rsid w:val="00122300"/>
    <w:rsid w:val="00144CFA"/>
    <w:rsid w:val="00160617"/>
    <w:rsid w:val="00164D64"/>
    <w:rsid w:val="001668E8"/>
    <w:rsid w:val="00183628"/>
    <w:rsid w:val="00190922"/>
    <w:rsid w:val="00192BA9"/>
    <w:rsid w:val="001C30B8"/>
    <w:rsid w:val="001C5229"/>
    <w:rsid w:val="001C672F"/>
    <w:rsid w:val="001D29C8"/>
    <w:rsid w:val="001E0126"/>
    <w:rsid w:val="001F2FEE"/>
    <w:rsid w:val="0023703D"/>
    <w:rsid w:val="00241FD5"/>
    <w:rsid w:val="00273349"/>
    <w:rsid w:val="002B32D2"/>
    <w:rsid w:val="002D33AF"/>
    <w:rsid w:val="002D6D73"/>
    <w:rsid w:val="002F1C41"/>
    <w:rsid w:val="002F5377"/>
    <w:rsid w:val="002F7FD1"/>
    <w:rsid w:val="003236F5"/>
    <w:rsid w:val="003265ED"/>
    <w:rsid w:val="00327984"/>
    <w:rsid w:val="00341C07"/>
    <w:rsid w:val="00350051"/>
    <w:rsid w:val="00372461"/>
    <w:rsid w:val="00373B4F"/>
    <w:rsid w:val="003A19FC"/>
    <w:rsid w:val="003A61B6"/>
    <w:rsid w:val="003B061D"/>
    <w:rsid w:val="003B54DC"/>
    <w:rsid w:val="003C1E78"/>
    <w:rsid w:val="003D4EE7"/>
    <w:rsid w:val="003D63A4"/>
    <w:rsid w:val="003E1CD2"/>
    <w:rsid w:val="003E43D6"/>
    <w:rsid w:val="00423BFE"/>
    <w:rsid w:val="00430D21"/>
    <w:rsid w:val="004522A1"/>
    <w:rsid w:val="0047082C"/>
    <w:rsid w:val="00484541"/>
    <w:rsid w:val="00492067"/>
    <w:rsid w:val="004E07F8"/>
    <w:rsid w:val="0050721E"/>
    <w:rsid w:val="00541D83"/>
    <w:rsid w:val="00566A88"/>
    <w:rsid w:val="00593769"/>
    <w:rsid w:val="005A10BE"/>
    <w:rsid w:val="005F66A6"/>
    <w:rsid w:val="00605EA9"/>
    <w:rsid w:val="00613E56"/>
    <w:rsid w:val="006A4567"/>
    <w:rsid w:val="006B6DE8"/>
    <w:rsid w:val="006B7FEB"/>
    <w:rsid w:val="006C287D"/>
    <w:rsid w:val="006E4ED3"/>
    <w:rsid w:val="007079B4"/>
    <w:rsid w:val="00712D08"/>
    <w:rsid w:val="00717041"/>
    <w:rsid w:val="00776ECC"/>
    <w:rsid w:val="00793729"/>
    <w:rsid w:val="007968E3"/>
    <w:rsid w:val="007A0A5B"/>
    <w:rsid w:val="007B00EB"/>
    <w:rsid w:val="007B5BFF"/>
    <w:rsid w:val="007D1A5F"/>
    <w:rsid w:val="007F33C9"/>
    <w:rsid w:val="007F3A3E"/>
    <w:rsid w:val="008353AA"/>
    <w:rsid w:val="00850CF2"/>
    <w:rsid w:val="0085548C"/>
    <w:rsid w:val="00881E0E"/>
    <w:rsid w:val="00882E6A"/>
    <w:rsid w:val="00892DDE"/>
    <w:rsid w:val="008A0205"/>
    <w:rsid w:val="008D3373"/>
    <w:rsid w:val="008F10BA"/>
    <w:rsid w:val="00900A6E"/>
    <w:rsid w:val="0093467A"/>
    <w:rsid w:val="009466EC"/>
    <w:rsid w:val="00947DB6"/>
    <w:rsid w:val="009762B0"/>
    <w:rsid w:val="0098565A"/>
    <w:rsid w:val="00997EB2"/>
    <w:rsid w:val="009A4765"/>
    <w:rsid w:val="009B0674"/>
    <w:rsid w:val="009B61F4"/>
    <w:rsid w:val="009C36F2"/>
    <w:rsid w:val="009C4B15"/>
    <w:rsid w:val="009E7A26"/>
    <w:rsid w:val="00A55ADD"/>
    <w:rsid w:val="00A67F0B"/>
    <w:rsid w:val="00A70A1F"/>
    <w:rsid w:val="00A8690D"/>
    <w:rsid w:val="00AA480C"/>
    <w:rsid w:val="00AC6A43"/>
    <w:rsid w:val="00B05C0F"/>
    <w:rsid w:val="00B16909"/>
    <w:rsid w:val="00B30480"/>
    <w:rsid w:val="00B46725"/>
    <w:rsid w:val="00B60B9A"/>
    <w:rsid w:val="00B87B10"/>
    <w:rsid w:val="00B9165B"/>
    <w:rsid w:val="00BB1401"/>
    <w:rsid w:val="00BB588C"/>
    <w:rsid w:val="00BD76F9"/>
    <w:rsid w:val="00C00021"/>
    <w:rsid w:val="00C1469A"/>
    <w:rsid w:val="00C2324E"/>
    <w:rsid w:val="00C312C7"/>
    <w:rsid w:val="00C33999"/>
    <w:rsid w:val="00C3619C"/>
    <w:rsid w:val="00CE26E0"/>
    <w:rsid w:val="00CF3A95"/>
    <w:rsid w:val="00D03A04"/>
    <w:rsid w:val="00D410A4"/>
    <w:rsid w:val="00D4188C"/>
    <w:rsid w:val="00D975BF"/>
    <w:rsid w:val="00DA0887"/>
    <w:rsid w:val="00DC543C"/>
    <w:rsid w:val="00DD61E6"/>
    <w:rsid w:val="00E03899"/>
    <w:rsid w:val="00E22998"/>
    <w:rsid w:val="00E31C19"/>
    <w:rsid w:val="00E61F81"/>
    <w:rsid w:val="00E831B6"/>
    <w:rsid w:val="00EE50D1"/>
    <w:rsid w:val="00EF74E1"/>
    <w:rsid w:val="00F32DCE"/>
    <w:rsid w:val="00F47577"/>
    <w:rsid w:val="00F67CB2"/>
    <w:rsid w:val="00F72A56"/>
    <w:rsid w:val="00F76415"/>
    <w:rsid w:val="00F76E67"/>
    <w:rsid w:val="00F824E5"/>
    <w:rsid w:val="00F855DD"/>
    <w:rsid w:val="00FB6B51"/>
    <w:rsid w:val="00FC7FAC"/>
    <w:rsid w:val="00FD1DB0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B50CA4"/>
  <w15:chartTrackingRefBased/>
  <w15:docId w15:val="{E6A67DF2-B43E-40B0-B9EB-B02CD4F3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33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44C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4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4CFA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E831B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D3373"/>
    <w:rPr>
      <w:rFonts w:asciiTheme="majorHAnsi" w:eastAsiaTheme="majorEastAsia" w:hAnsiTheme="majorHAnsi" w:cstheme="majorBidi"/>
      <w:i/>
      <w:iCs/>
      <w:color w:val="872D4D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5F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openstreetmap.org/wiki/Key:junction" TargetMode="External"/><Relationship Id="rId18" Type="http://schemas.openxmlformats.org/officeDocument/2006/relationships/hyperlink" Target="https://wiki.openstreetmap.org/wiki/Key:stop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21" Type="http://schemas.openxmlformats.org/officeDocument/2006/relationships/hyperlink" Target="https://wiki.openstreetmap.org/wiki/Tag:highway%3Dturning_loop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hyperlink" Target="https://arxiv.org/abs/1909.09638" TargetMode="External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iki.openstreetmap.org/wiki/Tag:junction%3Droundabout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s://wiki.openstreetmap.org/wiki/Key:crossing" TargetMode="External"/><Relationship Id="rId24" Type="http://schemas.openxmlformats.org/officeDocument/2006/relationships/hyperlink" Target="https://en.wikipedia.org/wiki/Twilight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wiki.openstreetmap.org/wiki/Key:traffic_cal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openstreetmap.org/wiki/Points_of_interest" TargetMode="External"/><Relationship Id="rId14" Type="http://schemas.openxmlformats.org/officeDocument/2006/relationships/hyperlink" Target="https://wiki.openstreetmap.org/wiki/Key:noexit" TargetMode="External"/><Relationship Id="rId22" Type="http://schemas.openxmlformats.org/officeDocument/2006/relationships/hyperlink" Target="https://en.wikipedia.org/wiki/Twilight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footer" Target="footer3.xml"/><Relationship Id="rId8" Type="http://schemas.openxmlformats.org/officeDocument/2006/relationships/hyperlink" Target="https://wiki.openstreetmap.org/wiki/TMC/Event_Code_List" TargetMode="External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wiki.openstreetmap.org/wiki/Tag:highway%3Dgive_way" TargetMode="External"/><Relationship Id="rId17" Type="http://schemas.openxmlformats.org/officeDocument/2006/relationships/hyperlink" Target="https://wiki.openstreetmap.org/wiki/Key:station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22.png"/><Relationship Id="rId20" Type="http://schemas.openxmlformats.org/officeDocument/2006/relationships/hyperlink" Target="https://wiki.openstreetmap.org/wiki/Tag:highway%3Dtraffic_signals" TargetMode="External"/><Relationship Id="rId41" Type="http://schemas.openxmlformats.org/officeDocument/2006/relationships/image" Target="media/image17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iki.openstreetmap.org/wiki/Key:railway" TargetMode="External"/><Relationship Id="rId23" Type="http://schemas.openxmlformats.org/officeDocument/2006/relationships/hyperlink" Target="https://en.wikipedia.org/wiki/Twilight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49" Type="http://schemas.openxmlformats.org/officeDocument/2006/relationships/hyperlink" Target="https://arxiv.org/abs/1906.05409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iki.openstreetmap.org/wiki/Key:amenity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20.png"/><Relationship Id="rId52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naJohnson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Moo19</b:Tag>
    <b:SourceType>JournalArticle</b:SourceType>
    <b:Guid>{579D1D12-0D60-4673-852E-03C80356AB4C}</b:Guid>
    <b:Title>A Countrywide Traffic Accident Dataset</b:Title>
    <b:Year>2019</b:Year>
    <b:Author>
      <b:Author>
        <b:NameList>
          <b:Person>
            <b:Last>Moosavi</b:Last>
            <b:First>Sobhan,</b:First>
            <b:Middle>Mohammad Hossein Samavatian, Srinivasan Parthasarathy, and Rajiv Ramnath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3782B0F-CF91-4FD4-A7DD-34591D0B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932</TotalTime>
  <Pages>19</Pages>
  <Words>2347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Joanna Johnson</dc:creator>
  <cp:lastModifiedBy>Joanna Johnson</cp:lastModifiedBy>
  <cp:revision>111</cp:revision>
  <dcterms:created xsi:type="dcterms:W3CDTF">2020-10-12T15:36:00Z</dcterms:created>
  <dcterms:modified xsi:type="dcterms:W3CDTF">2020-10-17T03:38:00Z</dcterms:modified>
  <cp:contentStatus/>
</cp:coreProperties>
</file>